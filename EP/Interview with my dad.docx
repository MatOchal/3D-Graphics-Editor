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60A" w:rsidRDefault="0087602A">
      <w:r>
        <w:t xml:space="preserve">Interview with a professional programmer:  </w:t>
      </w:r>
      <w:proofErr w:type="spellStart"/>
      <w:r>
        <w:t>Zenon</w:t>
      </w:r>
      <w:proofErr w:type="spellEnd"/>
      <w:r>
        <w:t xml:space="preserve"> </w:t>
      </w:r>
      <w:proofErr w:type="spellStart"/>
      <w:r>
        <w:t>Ochal</w:t>
      </w:r>
      <w:proofErr w:type="spellEnd"/>
      <w:r>
        <w:t xml:space="preserve"> (my dad)</w:t>
      </w:r>
    </w:p>
    <w:p w:rsidR="0087602A" w:rsidRDefault="0087602A">
      <w:bookmarkStart w:id="0" w:name="_GoBack"/>
      <w:bookmarkEnd w:id="0"/>
    </w:p>
    <w:sectPr w:rsidR="0087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02A"/>
    <w:rsid w:val="0087602A"/>
    <w:rsid w:val="008A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CE1D03C8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2014-01-31T11:58:00Z</dcterms:created>
  <dcterms:modified xsi:type="dcterms:W3CDTF">2014-01-31T12:00:00Z</dcterms:modified>
</cp:coreProperties>
</file>