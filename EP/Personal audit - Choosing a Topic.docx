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A2046" w14:textId="338D6E4E" w:rsidR="0017155E" w:rsidRPr="00D02608" w:rsidRDefault="00791D3C" w:rsidP="0017155E">
      <w:pPr>
        <w:autoSpaceDE w:val="0"/>
        <w:autoSpaceDN w:val="0"/>
        <w:adjustRightInd w:val="0"/>
        <w:spacing w:after="0" w:line="240" w:lineRule="auto"/>
        <w:rPr>
          <w:rFonts w:ascii="Verdana" w:hAnsi="Verdana" w:cs="Helvetica-Bold"/>
          <w:b/>
          <w:bCs/>
          <w:sz w:val="32"/>
          <w:szCs w:val="32"/>
        </w:rPr>
      </w:pPr>
      <w:r>
        <w:rPr>
          <w:rFonts w:ascii="Verdana" w:hAnsi="Verdana" w:cs="Helvetica-Bold"/>
          <w:b/>
          <w:bCs/>
          <w:sz w:val="32"/>
          <w:szCs w:val="32"/>
        </w:rPr>
        <w:t>Personal A</w:t>
      </w:r>
      <w:r w:rsidR="0017155E" w:rsidRPr="00D02608">
        <w:rPr>
          <w:rFonts w:ascii="Verdana" w:hAnsi="Verdana" w:cs="Helvetica-Bold"/>
          <w:b/>
          <w:bCs/>
          <w:sz w:val="32"/>
          <w:szCs w:val="32"/>
        </w:rPr>
        <w:t>udit</w:t>
      </w:r>
      <w:r w:rsidR="00774248">
        <w:rPr>
          <w:rFonts w:ascii="Verdana" w:hAnsi="Verdana" w:cs="Helvetica-Bold"/>
          <w:b/>
          <w:bCs/>
          <w:sz w:val="32"/>
          <w:szCs w:val="32"/>
        </w:rPr>
        <w:t xml:space="preserve"> – Choosing a T</w:t>
      </w:r>
      <w:r w:rsidR="00D02608">
        <w:rPr>
          <w:rFonts w:ascii="Verdana" w:hAnsi="Verdana" w:cs="Helvetica-Bold"/>
          <w:b/>
          <w:bCs/>
          <w:sz w:val="32"/>
          <w:szCs w:val="32"/>
        </w:rPr>
        <w:t>opic</w:t>
      </w:r>
    </w:p>
    <w:p w14:paraId="065A2047" w14:textId="77777777" w:rsidR="0017155E" w:rsidRPr="00D02608" w:rsidRDefault="0017155E" w:rsidP="0017155E">
      <w:pPr>
        <w:autoSpaceDE w:val="0"/>
        <w:autoSpaceDN w:val="0"/>
        <w:adjustRightInd w:val="0"/>
        <w:spacing w:after="0" w:line="240" w:lineRule="auto"/>
        <w:rPr>
          <w:rFonts w:ascii="Verdana" w:hAnsi="Verdana" w:cs="Helvetica-Bold"/>
          <w:b/>
          <w:bCs/>
          <w:color w:val="FF0000"/>
          <w:sz w:val="28"/>
          <w:szCs w:val="28"/>
        </w:rPr>
      </w:pPr>
    </w:p>
    <w:p w14:paraId="065A2049" w14:textId="553CD8F0" w:rsidR="0017155E" w:rsidRPr="00791D3C" w:rsidRDefault="0017155E" w:rsidP="0017155E">
      <w:pPr>
        <w:autoSpaceDE w:val="0"/>
        <w:autoSpaceDN w:val="0"/>
        <w:adjustRightInd w:val="0"/>
        <w:spacing w:after="0" w:line="240" w:lineRule="auto"/>
        <w:rPr>
          <w:rFonts w:ascii="Verdana" w:hAnsi="Verdana" w:cs="TTE17D7298t00"/>
          <w:color w:val="000000"/>
        </w:rPr>
      </w:pPr>
      <w:r w:rsidRPr="00791D3C">
        <w:rPr>
          <w:rFonts w:ascii="Verdana" w:hAnsi="Verdana" w:cs="TTE17D7298t00"/>
          <w:color w:val="000000"/>
        </w:rPr>
        <w:t>Think about what you do in your spare time. What hobbies and interests do</w:t>
      </w:r>
      <w:r w:rsidR="00D02608" w:rsidRPr="00791D3C">
        <w:rPr>
          <w:rFonts w:ascii="Verdana" w:hAnsi="Verdana" w:cs="TTE17D7298t00"/>
          <w:color w:val="000000"/>
        </w:rPr>
        <w:t xml:space="preserve"> </w:t>
      </w:r>
      <w:r w:rsidRPr="00791D3C">
        <w:rPr>
          <w:rFonts w:ascii="Verdana" w:hAnsi="Verdana" w:cs="TTE17D7298t00"/>
          <w:color w:val="000000"/>
        </w:rPr>
        <w:t>you have? Now answer the following questions:</w:t>
      </w:r>
    </w:p>
    <w:p w14:paraId="065A204A" w14:textId="77777777" w:rsidR="0017155E" w:rsidRPr="00791D3C" w:rsidRDefault="0017155E" w:rsidP="0017155E">
      <w:pPr>
        <w:autoSpaceDE w:val="0"/>
        <w:autoSpaceDN w:val="0"/>
        <w:adjustRightInd w:val="0"/>
        <w:spacing w:after="0" w:line="240" w:lineRule="auto"/>
        <w:rPr>
          <w:rFonts w:ascii="Verdana" w:hAnsi="Verdana" w:cs="TTE17D7298t00"/>
          <w:color w:val="000000"/>
        </w:rPr>
      </w:pPr>
    </w:p>
    <w:p w14:paraId="065A204B" w14:textId="77777777" w:rsidR="0017155E" w:rsidRPr="00791D3C" w:rsidRDefault="0017155E" w:rsidP="0017155E">
      <w:pPr>
        <w:autoSpaceDE w:val="0"/>
        <w:autoSpaceDN w:val="0"/>
        <w:adjustRightInd w:val="0"/>
        <w:spacing w:after="0" w:line="240" w:lineRule="auto"/>
        <w:rPr>
          <w:rFonts w:ascii="Verdana" w:hAnsi="Verdana" w:cs="TTE17D7298t00"/>
          <w:color w:val="000000"/>
        </w:rPr>
      </w:pPr>
    </w:p>
    <w:p w14:paraId="065A204C" w14:textId="77777777" w:rsidR="0017155E" w:rsidRPr="00791D3C" w:rsidRDefault="0017155E" w:rsidP="0017155E">
      <w:pPr>
        <w:autoSpaceDE w:val="0"/>
        <w:autoSpaceDN w:val="0"/>
        <w:adjustRightInd w:val="0"/>
        <w:spacing w:after="0" w:line="240" w:lineRule="auto"/>
        <w:rPr>
          <w:rFonts w:ascii="Verdana" w:hAnsi="Verdana" w:cs="TTE17D7298t00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3"/>
        <w:gridCol w:w="4105"/>
      </w:tblGrid>
      <w:tr w:rsidR="00F27EFB" w:rsidRPr="00791D3C" w14:paraId="065A2057" w14:textId="77777777" w:rsidTr="009549FC">
        <w:trPr>
          <w:trHeight w:val="102"/>
        </w:trPr>
        <w:tc>
          <w:tcPr>
            <w:tcW w:w="5083" w:type="dxa"/>
          </w:tcPr>
          <w:p w14:paraId="065A204E" w14:textId="1A870391" w:rsidR="00F27EFB" w:rsidRPr="00791D3C" w:rsidRDefault="00F27EFB" w:rsidP="00666ED4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</w:rPr>
            </w:pPr>
            <w:r w:rsidRPr="00791D3C">
              <w:rPr>
                <w:rFonts w:ascii="Verdana" w:hAnsi="Verdana" w:cs="TTE1839848t00"/>
                <w:color w:val="000000"/>
              </w:rPr>
              <w:t>1 What subjects are you</w:t>
            </w:r>
            <w:r w:rsidR="00BB7377">
              <w:rPr>
                <w:rFonts w:ascii="Verdana" w:hAnsi="Verdana" w:cs="TTE1839848t00"/>
                <w:color w:val="000000"/>
              </w:rPr>
              <w:t xml:space="preserve"> </w:t>
            </w:r>
            <w:r w:rsidRPr="00791D3C">
              <w:rPr>
                <w:rFonts w:ascii="Verdana" w:hAnsi="Verdana" w:cs="TTE1839848t00"/>
                <w:color w:val="000000"/>
              </w:rPr>
              <w:t>studying?</w:t>
            </w:r>
          </w:p>
          <w:p w14:paraId="065A204F" w14:textId="77777777" w:rsidR="00F27EFB" w:rsidRPr="00791D3C" w:rsidRDefault="00F27EFB" w:rsidP="00666ED4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</w:rPr>
            </w:pPr>
          </w:p>
        </w:tc>
        <w:tc>
          <w:tcPr>
            <w:tcW w:w="4105" w:type="dxa"/>
          </w:tcPr>
          <w:p w14:paraId="065A2050" w14:textId="77777777" w:rsidR="00F27EFB" w:rsidRDefault="00CD1F97" w:rsidP="00666ED4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</w:rPr>
            </w:pPr>
            <w:r>
              <w:rPr>
                <w:rFonts w:ascii="Verdana" w:hAnsi="Verdana" w:cs="TTE1839848t00"/>
                <w:color w:val="000000"/>
              </w:rPr>
              <w:t>Physics</w:t>
            </w:r>
          </w:p>
          <w:p w14:paraId="0BF3AD01" w14:textId="343646FA" w:rsidR="00CD1F97" w:rsidRPr="00791D3C" w:rsidRDefault="00CD1F97" w:rsidP="00666ED4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</w:rPr>
            </w:pPr>
            <w:r>
              <w:rPr>
                <w:rFonts w:ascii="Verdana" w:hAnsi="Verdana" w:cs="TTE1839848t00"/>
                <w:color w:val="000000"/>
              </w:rPr>
              <w:t xml:space="preserve">Art </w:t>
            </w:r>
          </w:p>
          <w:p w14:paraId="65A1F6E9" w14:textId="77777777" w:rsidR="00F27EFB" w:rsidRDefault="00CD1F97" w:rsidP="00666ED4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</w:rPr>
            </w:pPr>
            <w:r>
              <w:rPr>
                <w:rFonts w:ascii="Verdana" w:hAnsi="Verdana" w:cs="TTE1839848t00"/>
                <w:color w:val="000000"/>
              </w:rPr>
              <w:t>Computing</w:t>
            </w:r>
          </w:p>
          <w:p w14:paraId="065A2056" w14:textId="7F44F395" w:rsidR="00CD1F97" w:rsidRPr="00791D3C" w:rsidRDefault="00CD1F97" w:rsidP="00666ED4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</w:rPr>
            </w:pPr>
            <w:r>
              <w:rPr>
                <w:rFonts w:ascii="Verdana" w:hAnsi="Verdana" w:cs="TTE1839848t00"/>
                <w:color w:val="000000"/>
              </w:rPr>
              <w:t>Double Maths</w:t>
            </w:r>
          </w:p>
        </w:tc>
      </w:tr>
      <w:tr w:rsidR="00F27EFB" w:rsidRPr="00791D3C" w14:paraId="065A2060" w14:textId="77777777" w:rsidTr="009549FC">
        <w:trPr>
          <w:trHeight w:val="102"/>
        </w:trPr>
        <w:tc>
          <w:tcPr>
            <w:tcW w:w="5083" w:type="dxa"/>
          </w:tcPr>
          <w:p w14:paraId="44BBA14B" w14:textId="77777777" w:rsidR="00F27EFB" w:rsidRDefault="00F27EFB" w:rsidP="00666ED4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</w:rPr>
            </w:pPr>
            <w:r w:rsidRPr="00791D3C">
              <w:rPr>
                <w:rFonts w:ascii="Verdana" w:hAnsi="Verdana" w:cs="TTE1839848t00"/>
                <w:color w:val="000000"/>
              </w:rPr>
              <w:t>2 Which subject</w:t>
            </w:r>
            <w:r w:rsidR="00010F95" w:rsidRPr="00791D3C">
              <w:rPr>
                <w:rFonts w:ascii="Verdana" w:hAnsi="Verdana" w:cs="TTE1839848t00"/>
                <w:color w:val="000000"/>
              </w:rPr>
              <w:t>(</w:t>
            </w:r>
            <w:r w:rsidRPr="00791D3C">
              <w:rPr>
                <w:rFonts w:ascii="Verdana" w:hAnsi="Verdana" w:cs="TTE1839848t00"/>
                <w:color w:val="000000"/>
              </w:rPr>
              <w:t>s</w:t>
            </w:r>
            <w:r w:rsidR="00010F95" w:rsidRPr="00791D3C">
              <w:rPr>
                <w:rFonts w:ascii="Verdana" w:hAnsi="Verdana" w:cs="TTE1839848t00"/>
                <w:color w:val="000000"/>
              </w:rPr>
              <w:t>)</w:t>
            </w:r>
            <w:r w:rsidRPr="00791D3C">
              <w:rPr>
                <w:rFonts w:ascii="Verdana" w:hAnsi="Verdana" w:cs="TTE1839848t00"/>
                <w:color w:val="000000"/>
              </w:rPr>
              <w:t xml:space="preserve"> do you like most? </w:t>
            </w:r>
          </w:p>
          <w:p w14:paraId="065A2058" w14:textId="118A3CA3" w:rsidR="00BB7377" w:rsidRPr="00791D3C" w:rsidRDefault="00BB7377" w:rsidP="00666ED4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</w:rPr>
            </w:pPr>
          </w:p>
        </w:tc>
        <w:tc>
          <w:tcPr>
            <w:tcW w:w="4105" w:type="dxa"/>
          </w:tcPr>
          <w:p w14:paraId="065A205F" w14:textId="16CC0FF5" w:rsidR="009549FC" w:rsidRPr="00791D3C" w:rsidRDefault="009549FC" w:rsidP="00CD1F9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</w:rPr>
            </w:pPr>
            <w:r>
              <w:rPr>
                <w:rFonts w:ascii="Verdana" w:hAnsi="Verdana" w:cs="TTE1839848t00"/>
                <w:color w:val="000000"/>
              </w:rPr>
              <w:t>Computing</w:t>
            </w:r>
          </w:p>
        </w:tc>
      </w:tr>
      <w:tr w:rsidR="00F27EFB" w:rsidRPr="00791D3C" w14:paraId="065A2069" w14:textId="77777777" w:rsidTr="009549FC">
        <w:trPr>
          <w:trHeight w:val="102"/>
        </w:trPr>
        <w:tc>
          <w:tcPr>
            <w:tcW w:w="5083" w:type="dxa"/>
          </w:tcPr>
          <w:p w14:paraId="48DDF306" w14:textId="77777777" w:rsidR="00F27EFB" w:rsidRDefault="00F27EFB" w:rsidP="00666ED4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</w:rPr>
            </w:pPr>
            <w:r w:rsidRPr="00791D3C">
              <w:rPr>
                <w:rFonts w:ascii="Verdana" w:hAnsi="Verdana" w:cs="TTE1839848t00"/>
                <w:color w:val="000000"/>
              </w:rPr>
              <w:t>3 Why do you like them?</w:t>
            </w:r>
            <w:r w:rsidR="00010F95" w:rsidRPr="00791D3C">
              <w:rPr>
                <w:rFonts w:ascii="Verdana" w:hAnsi="Verdana" w:cs="TTE1839848t00"/>
                <w:color w:val="000000"/>
              </w:rPr>
              <w:t xml:space="preserve"> </w:t>
            </w:r>
          </w:p>
          <w:p w14:paraId="05C0F68A" w14:textId="77777777" w:rsidR="00BB7377" w:rsidRDefault="00BB7377" w:rsidP="00666ED4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</w:rPr>
            </w:pPr>
          </w:p>
          <w:p w14:paraId="56BEB8F0" w14:textId="77777777" w:rsidR="00BB7377" w:rsidRDefault="00BB7377" w:rsidP="00666ED4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</w:rPr>
            </w:pPr>
          </w:p>
          <w:p w14:paraId="6DC9C0DA" w14:textId="77777777" w:rsidR="00BB7377" w:rsidRDefault="00BB7377" w:rsidP="00666ED4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</w:rPr>
            </w:pPr>
          </w:p>
          <w:p w14:paraId="6FF85A16" w14:textId="77777777" w:rsidR="00BB7377" w:rsidRDefault="00BB7377" w:rsidP="00666ED4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</w:rPr>
            </w:pPr>
          </w:p>
          <w:p w14:paraId="25A4F79A" w14:textId="77777777" w:rsidR="00BB7377" w:rsidRDefault="00BB7377" w:rsidP="00666ED4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</w:rPr>
            </w:pPr>
          </w:p>
          <w:p w14:paraId="065A2061" w14:textId="4A55B10E" w:rsidR="00BB7377" w:rsidRPr="00791D3C" w:rsidRDefault="00BB7377" w:rsidP="00666ED4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</w:rPr>
            </w:pPr>
          </w:p>
        </w:tc>
        <w:tc>
          <w:tcPr>
            <w:tcW w:w="4105" w:type="dxa"/>
          </w:tcPr>
          <w:p w14:paraId="065A2062" w14:textId="7EA236F0" w:rsidR="00F27EFB" w:rsidRDefault="003F0E07" w:rsidP="00666ED4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</w:rPr>
            </w:pPr>
            <w:r>
              <w:rPr>
                <w:rFonts w:ascii="Verdana" w:hAnsi="Verdana" w:cs="TTE1839848t00"/>
                <w:color w:val="000000"/>
              </w:rPr>
              <w:t>Art is fun and creative</w:t>
            </w:r>
          </w:p>
          <w:p w14:paraId="5E6C5260" w14:textId="38B7E779" w:rsidR="003F0E07" w:rsidRDefault="003F0E07" w:rsidP="00666ED4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</w:rPr>
            </w:pPr>
            <w:r>
              <w:rPr>
                <w:rFonts w:ascii="Verdana" w:hAnsi="Verdana" w:cs="TTE1839848t00"/>
                <w:color w:val="000000"/>
              </w:rPr>
              <w:t>Physics is interesting</w:t>
            </w:r>
          </w:p>
          <w:p w14:paraId="0237ECCB" w14:textId="162282AB" w:rsidR="003F0E07" w:rsidRDefault="003F0E07" w:rsidP="00666ED4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</w:rPr>
            </w:pPr>
            <w:r>
              <w:rPr>
                <w:rFonts w:ascii="Verdana" w:hAnsi="Verdana" w:cs="TTE1839848t00"/>
                <w:color w:val="000000"/>
              </w:rPr>
              <w:t>Maths is logic</w:t>
            </w:r>
            <w:r w:rsidR="00A54AB3">
              <w:rPr>
                <w:rFonts w:ascii="Verdana" w:hAnsi="Verdana" w:cs="TTE1839848t00"/>
                <w:color w:val="000000"/>
              </w:rPr>
              <w:t xml:space="preserve"> and lots of problem solving</w:t>
            </w:r>
          </w:p>
          <w:p w14:paraId="065A2068" w14:textId="2D1A1DEC" w:rsidR="00F27EFB" w:rsidRPr="00791D3C" w:rsidRDefault="003F0E07" w:rsidP="00A54AB3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</w:rPr>
            </w:pPr>
            <w:r>
              <w:rPr>
                <w:rFonts w:ascii="Verdana" w:hAnsi="Verdana" w:cs="TTE1839848t00"/>
                <w:color w:val="000000"/>
              </w:rPr>
              <w:t>Computing is problem solving</w:t>
            </w:r>
            <w:r w:rsidR="00A54AB3">
              <w:rPr>
                <w:rFonts w:ascii="Verdana" w:hAnsi="Verdana" w:cs="TTE1839848t00"/>
                <w:color w:val="000000"/>
              </w:rPr>
              <w:t xml:space="preserve"> and algorithm </w:t>
            </w:r>
          </w:p>
        </w:tc>
      </w:tr>
      <w:tr w:rsidR="00F27EFB" w:rsidRPr="00791D3C" w14:paraId="065A207C" w14:textId="77777777" w:rsidTr="009549FC">
        <w:trPr>
          <w:trHeight w:val="898"/>
        </w:trPr>
        <w:tc>
          <w:tcPr>
            <w:tcW w:w="5083" w:type="dxa"/>
          </w:tcPr>
          <w:p w14:paraId="24A59EFF" w14:textId="7D52764C" w:rsidR="00F27EFB" w:rsidRPr="00791D3C" w:rsidRDefault="00F27EFB" w:rsidP="00666ED4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</w:rPr>
            </w:pPr>
            <w:r w:rsidRPr="00791D3C">
              <w:rPr>
                <w:rFonts w:ascii="Verdana" w:hAnsi="Verdana" w:cs="TTE1839848t00"/>
                <w:color w:val="000000"/>
              </w:rPr>
              <w:t>4 What do you do in your spare time?</w:t>
            </w:r>
          </w:p>
          <w:p w14:paraId="00D16B8A" w14:textId="77777777" w:rsidR="00010F95" w:rsidRPr="00791D3C" w:rsidRDefault="00010F95" w:rsidP="00666ED4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</w:rPr>
            </w:pPr>
          </w:p>
          <w:p w14:paraId="065A2073" w14:textId="05065F20" w:rsidR="00010F95" w:rsidRPr="00791D3C" w:rsidRDefault="00010F95" w:rsidP="00666ED4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</w:rPr>
            </w:pPr>
          </w:p>
        </w:tc>
        <w:tc>
          <w:tcPr>
            <w:tcW w:w="4105" w:type="dxa"/>
          </w:tcPr>
          <w:p w14:paraId="20739F0D" w14:textId="77777777" w:rsidR="00F27EFB" w:rsidRDefault="00A54AB3" w:rsidP="00666ED4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</w:rPr>
            </w:pPr>
            <w:r>
              <w:rPr>
                <w:rFonts w:ascii="Verdana" w:hAnsi="Verdana" w:cs="TTE1839848t00"/>
                <w:color w:val="000000"/>
              </w:rPr>
              <w:t>Karate</w:t>
            </w:r>
          </w:p>
          <w:p w14:paraId="16E1BC6C" w14:textId="77777777" w:rsidR="00A54AB3" w:rsidRDefault="00A54AB3" w:rsidP="00666ED4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</w:rPr>
            </w:pPr>
            <w:r>
              <w:rPr>
                <w:rFonts w:ascii="Verdana" w:hAnsi="Verdana" w:cs="TTE1839848t00"/>
                <w:color w:val="000000"/>
              </w:rPr>
              <w:t>Run</w:t>
            </w:r>
          </w:p>
          <w:p w14:paraId="065A207B" w14:textId="0A450265" w:rsidR="00A54AB3" w:rsidRPr="00791D3C" w:rsidRDefault="00A54AB3" w:rsidP="00666ED4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</w:rPr>
            </w:pPr>
            <w:r>
              <w:rPr>
                <w:rFonts w:ascii="Verdana" w:hAnsi="Verdana" w:cs="TTE1839848t00"/>
                <w:color w:val="000000"/>
              </w:rPr>
              <w:t>Computing problem solving</w:t>
            </w:r>
          </w:p>
        </w:tc>
      </w:tr>
      <w:tr w:rsidR="00F27EFB" w:rsidRPr="00791D3C" w14:paraId="065A2085" w14:textId="77777777" w:rsidTr="009549FC">
        <w:trPr>
          <w:trHeight w:val="102"/>
        </w:trPr>
        <w:tc>
          <w:tcPr>
            <w:tcW w:w="5083" w:type="dxa"/>
          </w:tcPr>
          <w:p w14:paraId="065A207D" w14:textId="5FC820E3" w:rsidR="00774248" w:rsidRPr="00791D3C" w:rsidRDefault="00F27EFB" w:rsidP="00666ED4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</w:rPr>
            </w:pPr>
            <w:r w:rsidRPr="00791D3C">
              <w:rPr>
                <w:rFonts w:ascii="Verdana" w:hAnsi="Verdana" w:cs="TTE1839848t00"/>
                <w:color w:val="000000"/>
              </w:rPr>
              <w:t>5 What are your favourite books/TV programmes/sports?</w:t>
            </w:r>
          </w:p>
        </w:tc>
        <w:tc>
          <w:tcPr>
            <w:tcW w:w="4105" w:type="dxa"/>
          </w:tcPr>
          <w:p w14:paraId="065A2084" w14:textId="3AEAE10A" w:rsidR="003A510C" w:rsidRPr="00791D3C" w:rsidRDefault="004161FF" w:rsidP="00666ED4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</w:rPr>
            </w:pPr>
            <w:r>
              <w:rPr>
                <w:rFonts w:ascii="Verdana" w:hAnsi="Verdana" w:cs="TTE1839848t00"/>
                <w:color w:val="000000"/>
              </w:rPr>
              <w:t>Big bang theory</w:t>
            </w:r>
          </w:p>
        </w:tc>
      </w:tr>
      <w:tr w:rsidR="00F27EFB" w:rsidRPr="00791D3C" w14:paraId="065A208E" w14:textId="77777777" w:rsidTr="009549FC">
        <w:trPr>
          <w:trHeight w:val="102"/>
        </w:trPr>
        <w:tc>
          <w:tcPr>
            <w:tcW w:w="5083" w:type="dxa"/>
          </w:tcPr>
          <w:p w14:paraId="440805AE" w14:textId="77777777" w:rsidR="00F27EFB" w:rsidRDefault="00774248" w:rsidP="00666ED4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</w:rPr>
            </w:pPr>
            <w:r>
              <w:rPr>
                <w:rFonts w:ascii="Verdana" w:hAnsi="Verdana" w:cs="TTE1839848t00"/>
                <w:color w:val="000000"/>
              </w:rPr>
              <w:t>6 What sort of music d</w:t>
            </w:r>
            <w:r w:rsidR="00F27EFB" w:rsidRPr="00791D3C">
              <w:rPr>
                <w:rFonts w:ascii="Verdana" w:hAnsi="Verdana" w:cs="TTE1839848t00"/>
                <w:color w:val="000000"/>
              </w:rPr>
              <w:t>o you like?</w:t>
            </w:r>
          </w:p>
          <w:p w14:paraId="02CEC027" w14:textId="77777777" w:rsidR="00BB7377" w:rsidRDefault="00BB7377" w:rsidP="00666ED4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</w:rPr>
            </w:pPr>
          </w:p>
          <w:p w14:paraId="50AE46C6" w14:textId="77777777" w:rsidR="00BB7377" w:rsidRDefault="00BB7377" w:rsidP="00666ED4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</w:rPr>
            </w:pPr>
          </w:p>
          <w:p w14:paraId="065A2086" w14:textId="62BFAE6A" w:rsidR="00BB7377" w:rsidRPr="00791D3C" w:rsidRDefault="00BB7377" w:rsidP="00666ED4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</w:rPr>
            </w:pPr>
          </w:p>
        </w:tc>
        <w:tc>
          <w:tcPr>
            <w:tcW w:w="4105" w:type="dxa"/>
          </w:tcPr>
          <w:p w14:paraId="065A2087" w14:textId="1E4AED33" w:rsidR="00F27EFB" w:rsidRDefault="004161FF" w:rsidP="00666ED4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</w:rPr>
            </w:pPr>
            <w:r>
              <w:rPr>
                <w:rFonts w:ascii="Verdana" w:hAnsi="Verdana" w:cs="TTE1839848t00"/>
                <w:color w:val="000000"/>
              </w:rPr>
              <w:t>Rock</w:t>
            </w:r>
          </w:p>
          <w:p w14:paraId="53127531" w14:textId="1AF59DD4" w:rsidR="004161FF" w:rsidRDefault="004161FF" w:rsidP="00666ED4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</w:rPr>
            </w:pPr>
            <w:r>
              <w:rPr>
                <w:rFonts w:ascii="Verdana" w:hAnsi="Verdana" w:cs="TTE1839848t00"/>
                <w:color w:val="000000"/>
              </w:rPr>
              <w:t>Classical</w:t>
            </w:r>
          </w:p>
          <w:p w14:paraId="065A208D" w14:textId="19285252" w:rsidR="003A510C" w:rsidRPr="00791D3C" w:rsidRDefault="004161FF" w:rsidP="00BB737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</w:rPr>
            </w:pPr>
            <w:r>
              <w:rPr>
                <w:rFonts w:ascii="Verdana" w:hAnsi="Verdana" w:cs="TTE1839848t00"/>
                <w:color w:val="000000"/>
              </w:rPr>
              <w:t xml:space="preserve">Movie </w:t>
            </w:r>
            <w:r w:rsidR="0047528D">
              <w:rPr>
                <w:rFonts w:ascii="Verdana" w:hAnsi="Verdana" w:cs="TTE1839848t00"/>
                <w:color w:val="000000"/>
              </w:rPr>
              <w:t>soundtracks</w:t>
            </w:r>
          </w:p>
        </w:tc>
      </w:tr>
      <w:tr w:rsidR="00F27EFB" w:rsidRPr="00791D3C" w14:paraId="065A2097" w14:textId="77777777" w:rsidTr="009549FC">
        <w:trPr>
          <w:trHeight w:val="102"/>
        </w:trPr>
        <w:tc>
          <w:tcPr>
            <w:tcW w:w="5083" w:type="dxa"/>
          </w:tcPr>
          <w:p w14:paraId="065A208F" w14:textId="74A93A05" w:rsidR="00F27EFB" w:rsidRPr="00791D3C" w:rsidRDefault="00F27EFB" w:rsidP="00557E25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</w:rPr>
            </w:pPr>
            <w:r w:rsidRPr="00791D3C">
              <w:rPr>
                <w:rFonts w:ascii="Verdana" w:hAnsi="Verdana" w:cs="TTE1839848t00"/>
                <w:color w:val="000000"/>
              </w:rPr>
              <w:t xml:space="preserve">7 </w:t>
            </w:r>
            <w:r w:rsidR="00557E25" w:rsidRPr="00791D3C">
              <w:rPr>
                <w:rFonts w:ascii="Verdana" w:hAnsi="Verdana" w:cs="TTE1839848t00"/>
                <w:color w:val="000000"/>
              </w:rPr>
              <w:t>Do any</w:t>
            </w:r>
            <w:r w:rsidRPr="00791D3C">
              <w:rPr>
                <w:rFonts w:ascii="Verdana" w:hAnsi="Verdana" w:cs="TTE1839848t00"/>
                <w:color w:val="000000"/>
              </w:rPr>
              <w:t xml:space="preserve"> issues/current affairs interest or concern you?</w:t>
            </w:r>
          </w:p>
        </w:tc>
        <w:tc>
          <w:tcPr>
            <w:tcW w:w="4105" w:type="dxa"/>
          </w:tcPr>
          <w:p w14:paraId="065A2090" w14:textId="3BF8143B" w:rsidR="00F27EFB" w:rsidRPr="00791D3C" w:rsidRDefault="004161FF" w:rsidP="00666ED4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</w:rPr>
            </w:pPr>
            <w:r>
              <w:rPr>
                <w:rFonts w:ascii="Verdana" w:hAnsi="Verdana" w:cs="TTE1839848t00"/>
                <w:color w:val="000000"/>
              </w:rPr>
              <w:t xml:space="preserve">Poverty </w:t>
            </w:r>
          </w:p>
          <w:p w14:paraId="065A2091" w14:textId="77777777" w:rsidR="00F27EFB" w:rsidRPr="00791D3C" w:rsidRDefault="00F27EFB" w:rsidP="00666ED4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</w:rPr>
            </w:pPr>
          </w:p>
          <w:p w14:paraId="065A2096" w14:textId="77777777" w:rsidR="00F27EFB" w:rsidRPr="00791D3C" w:rsidRDefault="00F27EFB" w:rsidP="00666ED4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</w:rPr>
            </w:pPr>
          </w:p>
        </w:tc>
      </w:tr>
      <w:tr w:rsidR="00F27EFB" w:rsidRPr="00791D3C" w14:paraId="065A20A0" w14:textId="77777777" w:rsidTr="009549FC">
        <w:trPr>
          <w:trHeight w:val="45"/>
        </w:trPr>
        <w:tc>
          <w:tcPr>
            <w:tcW w:w="5083" w:type="dxa"/>
          </w:tcPr>
          <w:p w14:paraId="7E7CE443" w14:textId="77777777" w:rsidR="00F27EFB" w:rsidRPr="00791D3C" w:rsidRDefault="00F27EFB" w:rsidP="00666ED4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</w:rPr>
            </w:pPr>
            <w:r w:rsidRPr="00791D3C">
              <w:rPr>
                <w:rFonts w:ascii="Verdana" w:hAnsi="Verdana" w:cs="TTE1839848t00"/>
                <w:color w:val="000000"/>
              </w:rPr>
              <w:t xml:space="preserve">8.  Do you have any career or Higher Education </w:t>
            </w:r>
            <w:r w:rsidR="003A510C" w:rsidRPr="00791D3C">
              <w:rPr>
                <w:rFonts w:ascii="Verdana" w:hAnsi="Verdana" w:cs="TTE1839848t00"/>
                <w:color w:val="000000"/>
              </w:rPr>
              <w:t>intentions and if so, do you know what?</w:t>
            </w:r>
          </w:p>
          <w:p w14:paraId="065A2098" w14:textId="77777777" w:rsidR="00774248" w:rsidRPr="00791D3C" w:rsidRDefault="00774248" w:rsidP="00666ED4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</w:rPr>
            </w:pPr>
          </w:p>
        </w:tc>
        <w:tc>
          <w:tcPr>
            <w:tcW w:w="4105" w:type="dxa"/>
          </w:tcPr>
          <w:p w14:paraId="065A2099" w14:textId="1C0683ED" w:rsidR="00F27EFB" w:rsidRDefault="00211393" w:rsidP="00666ED4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</w:rPr>
            </w:pPr>
            <w:r>
              <w:rPr>
                <w:rFonts w:ascii="Verdana" w:hAnsi="Verdana" w:cs="TTE1839848t00"/>
                <w:color w:val="000000"/>
              </w:rPr>
              <w:t>Engineering</w:t>
            </w:r>
          </w:p>
          <w:p w14:paraId="48A0A0BA" w14:textId="7A2E97FA" w:rsidR="00BB7377" w:rsidRDefault="00BB7377" w:rsidP="00666ED4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</w:rPr>
            </w:pPr>
            <w:r>
              <w:rPr>
                <w:rFonts w:ascii="Verdana" w:hAnsi="Verdana" w:cs="TTE1839848t00"/>
                <w:color w:val="000000"/>
              </w:rPr>
              <w:t>Software development /</w:t>
            </w:r>
          </w:p>
          <w:p w14:paraId="065A209F" w14:textId="1DDA8226" w:rsidR="003A510C" w:rsidRPr="00791D3C" w:rsidRDefault="00BB7377" w:rsidP="00666ED4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</w:rPr>
            </w:pPr>
            <w:r>
              <w:rPr>
                <w:rFonts w:ascii="Verdana" w:hAnsi="Verdana" w:cs="TTE1839848t00"/>
                <w:color w:val="000000"/>
              </w:rPr>
              <w:t>3D graphics</w:t>
            </w:r>
          </w:p>
        </w:tc>
      </w:tr>
      <w:tr w:rsidR="002B5FC5" w:rsidRPr="00791D3C" w14:paraId="66C96B6F" w14:textId="77777777" w:rsidTr="009549FC">
        <w:trPr>
          <w:trHeight w:val="914"/>
        </w:trPr>
        <w:tc>
          <w:tcPr>
            <w:tcW w:w="5083" w:type="dxa"/>
          </w:tcPr>
          <w:p w14:paraId="7FF60ED7" w14:textId="76420BC1" w:rsidR="002B5FC5" w:rsidRDefault="002B5FC5" w:rsidP="00666ED4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</w:rPr>
            </w:pPr>
            <w:r>
              <w:rPr>
                <w:rFonts w:ascii="Verdana" w:hAnsi="Verdana" w:cs="TTE1839848t00"/>
                <w:color w:val="000000"/>
              </w:rPr>
              <w:t xml:space="preserve">9.  Do you want to produce a project </w:t>
            </w:r>
            <w:r w:rsidR="000F2077">
              <w:rPr>
                <w:rFonts w:ascii="Verdana" w:hAnsi="Verdana" w:cs="TTE1839848t00"/>
                <w:color w:val="000000"/>
              </w:rPr>
              <w:t xml:space="preserve">that gives you </w:t>
            </w:r>
            <w:r w:rsidR="00211393">
              <w:rPr>
                <w:rFonts w:ascii="Verdana" w:hAnsi="Verdana" w:cs="TTE1839848t00"/>
                <w:color w:val="000000"/>
              </w:rPr>
              <w:t>competitive</w:t>
            </w:r>
            <w:r>
              <w:rPr>
                <w:rFonts w:ascii="Verdana" w:hAnsi="Verdana" w:cs="TTE1839848t00"/>
                <w:color w:val="000000"/>
              </w:rPr>
              <w:t xml:space="preserve"> edge/helps you get into </w:t>
            </w:r>
            <w:proofErr w:type="spellStart"/>
            <w:r>
              <w:rPr>
                <w:rFonts w:ascii="Verdana" w:hAnsi="Verdana" w:cs="TTE1839848t00"/>
                <w:color w:val="000000"/>
              </w:rPr>
              <w:t>Uni</w:t>
            </w:r>
            <w:proofErr w:type="spellEnd"/>
            <w:r>
              <w:rPr>
                <w:rFonts w:ascii="Verdana" w:hAnsi="Verdana" w:cs="TTE1839848t00"/>
                <w:color w:val="000000"/>
              </w:rPr>
              <w:t>/employment?  If so – what?</w:t>
            </w:r>
          </w:p>
          <w:p w14:paraId="1BA27FA8" w14:textId="77777777" w:rsidR="002B5FC5" w:rsidRDefault="002B5FC5" w:rsidP="00666ED4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</w:rPr>
            </w:pPr>
          </w:p>
          <w:p w14:paraId="0F262DDB" w14:textId="0C8FB3EC" w:rsidR="00BB7377" w:rsidRPr="00791D3C" w:rsidRDefault="00BB7377" w:rsidP="00666ED4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</w:rPr>
            </w:pPr>
          </w:p>
        </w:tc>
        <w:tc>
          <w:tcPr>
            <w:tcW w:w="4105" w:type="dxa"/>
          </w:tcPr>
          <w:p w14:paraId="46B9F3C3" w14:textId="03270059" w:rsidR="009549FC" w:rsidRPr="00791D3C" w:rsidRDefault="009549FC" w:rsidP="009549FC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</w:rPr>
            </w:pPr>
            <w:r>
              <w:rPr>
                <w:rFonts w:ascii="Verdana" w:hAnsi="Verdana" w:cs="TTE1839848t00"/>
                <w:color w:val="000000"/>
              </w:rPr>
              <w:t>Yes – learning a new skiff that could be useful later – like learning a new programing language.</w:t>
            </w:r>
          </w:p>
        </w:tc>
      </w:tr>
      <w:tr w:rsidR="00C9225A" w:rsidRPr="00791D3C" w14:paraId="644D01AC" w14:textId="77777777" w:rsidTr="009549FC">
        <w:trPr>
          <w:trHeight w:val="920"/>
        </w:trPr>
        <w:tc>
          <w:tcPr>
            <w:tcW w:w="5083" w:type="dxa"/>
          </w:tcPr>
          <w:p w14:paraId="36FD1A56" w14:textId="77777777" w:rsidR="00C9225A" w:rsidRDefault="0079388D" w:rsidP="00666ED4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</w:rPr>
            </w:pPr>
            <w:r>
              <w:rPr>
                <w:rFonts w:ascii="Verdana" w:hAnsi="Verdana" w:cs="TTE1839848t00"/>
                <w:color w:val="000000"/>
              </w:rPr>
              <w:t>10</w:t>
            </w:r>
            <w:r w:rsidR="00C9225A" w:rsidRPr="00791D3C">
              <w:rPr>
                <w:rFonts w:ascii="Verdana" w:hAnsi="Verdana" w:cs="TTE1839848t00"/>
                <w:color w:val="000000"/>
              </w:rPr>
              <w:t xml:space="preserve">.  </w:t>
            </w:r>
            <w:r w:rsidR="002B5FC5">
              <w:rPr>
                <w:rFonts w:ascii="Verdana" w:hAnsi="Verdana" w:cs="TTE1839848t00"/>
                <w:color w:val="000000"/>
              </w:rPr>
              <w:t xml:space="preserve">Or do you want to develop different skills?  </w:t>
            </w:r>
            <w:r w:rsidR="00557E25" w:rsidRPr="00791D3C">
              <w:rPr>
                <w:rFonts w:ascii="Verdana" w:hAnsi="Verdana" w:cs="TTE1839848t00"/>
                <w:color w:val="000000"/>
              </w:rPr>
              <w:t>Are there any subjects that you miss?  Anything that you have always wanted to learn how to do?</w:t>
            </w:r>
          </w:p>
          <w:p w14:paraId="38B56059" w14:textId="7D40B8C3" w:rsidR="00BB7377" w:rsidRPr="00791D3C" w:rsidRDefault="00BB7377" w:rsidP="00666ED4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</w:rPr>
            </w:pPr>
          </w:p>
        </w:tc>
        <w:tc>
          <w:tcPr>
            <w:tcW w:w="4105" w:type="dxa"/>
          </w:tcPr>
          <w:p w14:paraId="213E0B87" w14:textId="18E09611" w:rsidR="00C9225A" w:rsidRPr="00791D3C" w:rsidRDefault="00211393" w:rsidP="00666ED4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</w:rPr>
            </w:pPr>
            <w:r>
              <w:rPr>
                <w:rFonts w:ascii="Verdana" w:hAnsi="Verdana" w:cs="TTE1839848t00"/>
                <w:color w:val="000000"/>
              </w:rPr>
              <w:t>Maybe recap of French or other languages</w:t>
            </w:r>
          </w:p>
        </w:tc>
      </w:tr>
    </w:tbl>
    <w:p w14:paraId="065A20A1" w14:textId="77777777" w:rsidR="006E4EAC" w:rsidRDefault="006E4EAC" w:rsidP="00F27EFB">
      <w:pPr>
        <w:rPr>
          <w:rFonts w:ascii="Verdana" w:hAnsi="Verdana"/>
        </w:rPr>
      </w:pPr>
    </w:p>
    <w:p w14:paraId="065A20A2" w14:textId="24D406A1" w:rsidR="00F27EFB" w:rsidRPr="00791D3C" w:rsidRDefault="00F27EFB" w:rsidP="00F27EFB">
      <w:pPr>
        <w:rPr>
          <w:rFonts w:ascii="Verdana" w:hAnsi="Verdana"/>
        </w:rPr>
      </w:pPr>
      <w:r w:rsidRPr="00791D3C">
        <w:rPr>
          <w:rFonts w:ascii="Verdana" w:hAnsi="Verdana"/>
        </w:rPr>
        <w:lastRenderedPageBreak/>
        <w:t xml:space="preserve">Look </w:t>
      </w:r>
      <w:r w:rsidR="00FA6ED3">
        <w:rPr>
          <w:rFonts w:ascii="Verdana" w:hAnsi="Verdana"/>
        </w:rPr>
        <w:t>back at the questions that you have answered</w:t>
      </w:r>
      <w:r w:rsidRPr="00791D3C">
        <w:rPr>
          <w:rFonts w:ascii="Verdana" w:hAnsi="Verdana"/>
        </w:rPr>
        <w:t xml:space="preserve"> and </w:t>
      </w:r>
      <w:r w:rsidR="00924DF3" w:rsidRPr="00791D3C">
        <w:rPr>
          <w:rFonts w:ascii="Verdana" w:hAnsi="Verdana"/>
        </w:rPr>
        <w:t>choose four categories/subjects</w:t>
      </w:r>
      <w:r w:rsidRPr="00791D3C">
        <w:rPr>
          <w:rFonts w:ascii="Verdana" w:hAnsi="Verdana"/>
        </w:rPr>
        <w:t xml:space="preserve"> in order of your interest in producing an Extended Project that is related to one of them.</w:t>
      </w:r>
    </w:p>
    <w:p w14:paraId="065A20A3" w14:textId="77777777" w:rsidR="003A510C" w:rsidRPr="00791D3C" w:rsidRDefault="003A510C" w:rsidP="00F27EFB">
      <w:pPr>
        <w:rPr>
          <w:rFonts w:ascii="Verdana" w:hAnsi="Verdana"/>
        </w:rPr>
      </w:pPr>
    </w:p>
    <w:p w14:paraId="065A20A4" w14:textId="78EAF1A7" w:rsidR="003A510C" w:rsidRPr="00791D3C" w:rsidRDefault="003A510C" w:rsidP="00F27EFB">
      <w:pPr>
        <w:rPr>
          <w:rFonts w:ascii="Verdana" w:hAnsi="Verdana"/>
        </w:rPr>
      </w:pPr>
      <w:r w:rsidRPr="00791D3C">
        <w:rPr>
          <w:rFonts w:ascii="Verdana" w:hAnsi="Verdana"/>
        </w:rPr>
        <w:t>1.</w:t>
      </w:r>
      <w:r w:rsidR="009B4343">
        <w:rPr>
          <w:rFonts w:ascii="Verdana" w:hAnsi="Verdana"/>
        </w:rPr>
        <w:t xml:space="preserve"> Computing</w:t>
      </w:r>
    </w:p>
    <w:p w14:paraId="065A20A5" w14:textId="65A6C26D" w:rsidR="003A510C" w:rsidRPr="00791D3C" w:rsidRDefault="003A510C" w:rsidP="00F27EFB">
      <w:pPr>
        <w:rPr>
          <w:rFonts w:ascii="Verdana" w:hAnsi="Verdana"/>
        </w:rPr>
      </w:pPr>
      <w:r w:rsidRPr="00791D3C">
        <w:rPr>
          <w:rFonts w:ascii="Verdana" w:hAnsi="Verdana"/>
        </w:rPr>
        <w:t>2.</w:t>
      </w:r>
      <w:r w:rsidR="009B4343">
        <w:rPr>
          <w:rFonts w:ascii="Verdana" w:hAnsi="Verdana"/>
        </w:rPr>
        <w:t xml:space="preserve"> Art </w:t>
      </w:r>
    </w:p>
    <w:p w14:paraId="065A20A6" w14:textId="0DBF9CC9" w:rsidR="003A510C" w:rsidRPr="00791D3C" w:rsidRDefault="003A510C" w:rsidP="00F27EFB">
      <w:pPr>
        <w:rPr>
          <w:rFonts w:ascii="Verdana" w:hAnsi="Verdana"/>
        </w:rPr>
      </w:pPr>
      <w:r w:rsidRPr="00791D3C">
        <w:rPr>
          <w:rFonts w:ascii="Verdana" w:hAnsi="Verdana"/>
        </w:rPr>
        <w:t>3.</w:t>
      </w:r>
      <w:r w:rsidR="009B4343">
        <w:rPr>
          <w:rFonts w:ascii="Verdana" w:hAnsi="Verdana"/>
        </w:rPr>
        <w:t xml:space="preserve"> Physics </w:t>
      </w:r>
    </w:p>
    <w:p w14:paraId="065A20A7" w14:textId="79634B1C" w:rsidR="003A510C" w:rsidRPr="00791D3C" w:rsidRDefault="003A510C" w:rsidP="00F27EFB">
      <w:pPr>
        <w:rPr>
          <w:rFonts w:ascii="Verdana" w:hAnsi="Verdana"/>
        </w:rPr>
      </w:pPr>
      <w:r w:rsidRPr="00791D3C">
        <w:rPr>
          <w:rFonts w:ascii="Verdana" w:hAnsi="Verdana"/>
        </w:rPr>
        <w:t>4.</w:t>
      </w:r>
      <w:r w:rsidR="009B4343">
        <w:rPr>
          <w:rFonts w:ascii="Verdana" w:hAnsi="Verdana"/>
        </w:rPr>
        <w:t xml:space="preserve"> Maths</w:t>
      </w:r>
    </w:p>
    <w:p w14:paraId="065A20A8" w14:textId="77777777" w:rsidR="003A510C" w:rsidRPr="00791D3C" w:rsidRDefault="003A510C" w:rsidP="00F27EFB">
      <w:pPr>
        <w:rPr>
          <w:rFonts w:ascii="Verdana" w:hAnsi="Verdana"/>
        </w:rPr>
      </w:pPr>
    </w:p>
    <w:p w14:paraId="065A20A9" w14:textId="3EEEF557" w:rsidR="00C604AA" w:rsidRDefault="00C604AA" w:rsidP="00F27EFB">
      <w:pPr>
        <w:rPr>
          <w:rFonts w:ascii="Verdana" w:hAnsi="Verdana"/>
        </w:rPr>
      </w:pPr>
      <w:r w:rsidRPr="00791D3C">
        <w:rPr>
          <w:rFonts w:ascii="Verdana" w:hAnsi="Verdana"/>
        </w:rPr>
        <w:t>Now think about the different formats</w:t>
      </w:r>
      <w:r w:rsidR="00375628" w:rsidRPr="00791D3C">
        <w:rPr>
          <w:rFonts w:ascii="Verdana" w:hAnsi="Verdana"/>
        </w:rPr>
        <w:t xml:space="preserve"> (artefact/dissertation/investigation/event/performance/design)</w:t>
      </w:r>
      <w:r w:rsidRPr="00791D3C">
        <w:rPr>
          <w:rFonts w:ascii="Verdana" w:hAnsi="Verdana"/>
        </w:rPr>
        <w:t xml:space="preserve"> that your project could take.  Could one of your topics above fit a format that you might be interested in?  Jot down any potential ideas here.</w:t>
      </w:r>
    </w:p>
    <w:p w14:paraId="19FC4D8A" w14:textId="3C25330F" w:rsidR="009C4184" w:rsidRPr="00791D3C" w:rsidRDefault="00B6004A" w:rsidP="00F27EFB">
      <w:pPr>
        <w:rPr>
          <w:rFonts w:ascii="Verdana" w:hAnsi="Verdana"/>
        </w:rPr>
      </w:pPr>
      <w:r>
        <w:rPr>
          <w:rFonts w:ascii="Verdana" w:hAnsi="Verdana"/>
        </w:rPr>
        <w:t xml:space="preserve">Make </w:t>
      </w:r>
      <w:r w:rsidR="009C4184">
        <w:rPr>
          <w:rFonts w:ascii="Verdana" w:hAnsi="Verdana"/>
        </w:rPr>
        <w:t xml:space="preserve">3D graphics </w:t>
      </w:r>
      <w:r>
        <w:rPr>
          <w:rFonts w:ascii="Verdana" w:hAnsi="Verdana"/>
        </w:rPr>
        <w:t xml:space="preserve">– artefact </w:t>
      </w:r>
    </w:p>
    <w:p w14:paraId="065A20B1" w14:textId="3E9419AA" w:rsidR="00C604AA" w:rsidRPr="0079125B" w:rsidRDefault="0079125B" w:rsidP="00F27EFB">
      <w:pPr>
        <w:rPr>
          <w:rFonts w:ascii="Verdana" w:hAnsi="Verdana"/>
          <w:b/>
        </w:rPr>
      </w:pPr>
      <w:bookmarkStart w:id="0" w:name="_GoBack"/>
      <w:bookmarkEnd w:id="0"/>
      <w:r>
        <w:rPr>
          <w:rFonts w:ascii="Verdana" w:hAnsi="Verdana"/>
          <w:b/>
        </w:rPr>
        <w:t>**</w:t>
      </w:r>
      <w:r w:rsidR="00C604AA" w:rsidRPr="0079125B">
        <w:rPr>
          <w:rFonts w:ascii="Verdana" w:hAnsi="Verdana"/>
          <w:b/>
        </w:rPr>
        <w:t>Remember, at this stage it is enough to have an area to research – you do no</w:t>
      </w:r>
      <w:r>
        <w:rPr>
          <w:rFonts w:ascii="Verdana" w:hAnsi="Verdana"/>
          <w:b/>
        </w:rPr>
        <w:t>t need to have a specific title**</w:t>
      </w:r>
    </w:p>
    <w:p w14:paraId="065A20B3" w14:textId="386390B6" w:rsidR="00C604AA" w:rsidRPr="00791D3C" w:rsidRDefault="00924DF3" w:rsidP="00F27EFB">
      <w:pPr>
        <w:rPr>
          <w:rFonts w:ascii="Verdana" w:hAnsi="Verdana"/>
        </w:rPr>
      </w:pPr>
      <w:r w:rsidRPr="00791D3C">
        <w:rPr>
          <w:rFonts w:ascii="Verdana" w:hAnsi="Verdana"/>
        </w:rPr>
        <w:t>T</w:t>
      </w:r>
      <w:r w:rsidR="00C604AA" w:rsidRPr="00791D3C">
        <w:rPr>
          <w:rFonts w:ascii="Verdana" w:hAnsi="Verdana"/>
        </w:rPr>
        <w:t>he criteria that you are going to be marked against</w:t>
      </w:r>
      <w:r w:rsidRPr="00791D3C">
        <w:rPr>
          <w:rFonts w:ascii="Verdana" w:hAnsi="Verdana"/>
        </w:rPr>
        <w:t xml:space="preserve"> will be assessing your project management, your research skills, and your development of skills beyond your A levels.  C</w:t>
      </w:r>
      <w:r w:rsidR="00C604AA" w:rsidRPr="00791D3C">
        <w:rPr>
          <w:rFonts w:ascii="Verdana" w:hAnsi="Verdana"/>
        </w:rPr>
        <w:t xml:space="preserve">ould </w:t>
      </w:r>
      <w:r w:rsidR="001A5D6D" w:rsidRPr="00791D3C">
        <w:rPr>
          <w:rFonts w:ascii="Verdana" w:hAnsi="Verdana"/>
        </w:rPr>
        <w:t xml:space="preserve">your chosen area lend itself </w:t>
      </w:r>
      <w:proofErr w:type="gramStart"/>
      <w:r w:rsidR="001A5D6D" w:rsidRPr="00791D3C">
        <w:rPr>
          <w:rFonts w:ascii="Verdana" w:hAnsi="Verdana"/>
        </w:rPr>
        <w:t>to</w:t>
      </w:r>
      <w:proofErr w:type="gramEnd"/>
    </w:p>
    <w:p w14:paraId="065A20B4" w14:textId="1A7A3377" w:rsidR="00C604AA" w:rsidRDefault="00C604AA" w:rsidP="00C604AA">
      <w:pPr>
        <w:pStyle w:val="ListParagraph"/>
        <w:numPr>
          <w:ilvl w:val="0"/>
          <w:numId w:val="1"/>
        </w:numPr>
        <w:rPr>
          <w:rFonts w:ascii="Verdana" w:hAnsi="Verdana"/>
        </w:rPr>
      </w:pPr>
      <w:proofErr w:type="gramStart"/>
      <w:r w:rsidRPr="00791D3C">
        <w:rPr>
          <w:rFonts w:ascii="Verdana" w:hAnsi="Verdana"/>
        </w:rPr>
        <w:t>having</w:t>
      </w:r>
      <w:proofErr w:type="gramEnd"/>
      <w:r w:rsidRPr="00791D3C">
        <w:rPr>
          <w:rFonts w:ascii="Verdana" w:hAnsi="Verdana"/>
        </w:rPr>
        <w:t xml:space="preserve"> plenty of areas of research that you can access (not just sitting on a laptop and typing words into Google!)</w:t>
      </w:r>
      <w:r w:rsidR="000A7874" w:rsidRPr="00791D3C">
        <w:rPr>
          <w:rFonts w:ascii="Verdana" w:hAnsi="Verdana"/>
        </w:rPr>
        <w:t>.  If yes – what avenues of research would be open to you with this topic?</w:t>
      </w:r>
    </w:p>
    <w:p w14:paraId="706B6714" w14:textId="7C352FCE" w:rsidR="00FC5629" w:rsidRDefault="0012267B" w:rsidP="000A7874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12267B">
        <w:rPr>
          <w:rFonts w:ascii="Verdana" w:hAnsi="Verdana"/>
        </w:rPr>
        <w:t>Cambridge Library</w:t>
      </w:r>
    </w:p>
    <w:p w14:paraId="1F77D9C4" w14:textId="77777777" w:rsidR="0012267B" w:rsidRPr="0012267B" w:rsidRDefault="0012267B" w:rsidP="000A7874">
      <w:pPr>
        <w:pStyle w:val="ListParagraph"/>
        <w:numPr>
          <w:ilvl w:val="0"/>
          <w:numId w:val="1"/>
        </w:numPr>
        <w:rPr>
          <w:rFonts w:ascii="Verdana" w:hAnsi="Verdana"/>
        </w:rPr>
      </w:pPr>
    </w:p>
    <w:p w14:paraId="562EA6E3" w14:textId="3DA94337" w:rsidR="000A7874" w:rsidRDefault="00C604AA" w:rsidP="000A7874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91D3C">
        <w:rPr>
          <w:rFonts w:ascii="Verdana" w:hAnsi="Verdana"/>
        </w:rPr>
        <w:t>showing/allowing you to develop new skills/progression beyond A level, for example – if you are a History student and you write a History based dissertation – how will you</w:t>
      </w:r>
      <w:r w:rsidR="001A5D6D" w:rsidRPr="00791D3C">
        <w:rPr>
          <w:rFonts w:ascii="Verdana" w:hAnsi="Verdana"/>
        </w:rPr>
        <w:t xml:space="preserve"> show that you have done more than produce a piece of coursework?</w:t>
      </w:r>
      <w:r w:rsidR="000A7874" w:rsidRPr="00791D3C">
        <w:rPr>
          <w:rFonts w:ascii="Verdana" w:hAnsi="Verdana"/>
        </w:rPr>
        <w:t xml:space="preserve">  Jot down what skills you would develop by completing your proposed topic/format.</w:t>
      </w:r>
    </w:p>
    <w:p w14:paraId="21846F32" w14:textId="798F9FE6" w:rsidR="0012267B" w:rsidRDefault="0012267B" w:rsidP="000A7874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Computing programming skills</w:t>
      </w:r>
    </w:p>
    <w:p w14:paraId="2FFEAE40" w14:textId="6CE79779" w:rsidR="00FC5629" w:rsidRDefault="0012267B" w:rsidP="000A7874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12267B">
        <w:rPr>
          <w:rFonts w:ascii="Verdana" w:hAnsi="Verdana"/>
        </w:rPr>
        <w:t>Art / drawing skills</w:t>
      </w:r>
    </w:p>
    <w:p w14:paraId="0BAAE4A9" w14:textId="77777777" w:rsidR="0012267B" w:rsidRPr="0012267B" w:rsidRDefault="0012267B" w:rsidP="000A7874">
      <w:pPr>
        <w:pStyle w:val="ListParagraph"/>
        <w:numPr>
          <w:ilvl w:val="0"/>
          <w:numId w:val="1"/>
        </w:numPr>
        <w:rPr>
          <w:rFonts w:ascii="Verdana" w:hAnsi="Verdana"/>
        </w:rPr>
      </w:pPr>
    </w:p>
    <w:p w14:paraId="065A20B6" w14:textId="77777777" w:rsidR="001A5D6D" w:rsidRPr="00791D3C" w:rsidRDefault="001A5D6D" w:rsidP="001A5D6D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91D3C">
        <w:rPr>
          <w:rFonts w:ascii="Verdana" w:hAnsi="Verdana"/>
        </w:rPr>
        <w:t xml:space="preserve">demonstrating that a range of different skills were used  - these could include </w:t>
      </w:r>
      <w:r w:rsidRPr="009C0CF5">
        <w:rPr>
          <w:rFonts w:ascii="Verdana" w:hAnsi="Verdana"/>
          <w:b/>
        </w:rPr>
        <w:t>communication, IT</w:t>
      </w:r>
      <w:r w:rsidRPr="00791D3C">
        <w:rPr>
          <w:rFonts w:ascii="Verdana" w:hAnsi="Verdana"/>
        </w:rPr>
        <w:t xml:space="preserve">, </w:t>
      </w:r>
      <w:r w:rsidRPr="009C0CF5">
        <w:rPr>
          <w:rFonts w:ascii="Verdana" w:hAnsi="Verdana"/>
          <w:b/>
        </w:rPr>
        <w:t>writing</w:t>
      </w:r>
      <w:r w:rsidRPr="00791D3C">
        <w:rPr>
          <w:rFonts w:ascii="Verdana" w:hAnsi="Verdana"/>
        </w:rPr>
        <w:t xml:space="preserve">, managing people, other technical skills, </w:t>
      </w:r>
      <w:r w:rsidRPr="009C0CF5">
        <w:rPr>
          <w:rFonts w:ascii="Verdana" w:hAnsi="Verdana"/>
          <w:b/>
        </w:rPr>
        <w:t>analysing, problem solving, construction, design</w:t>
      </w:r>
      <w:r w:rsidRPr="00791D3C">
        <w:rPr>
          <w:rFonts w:ascii="Verdana" w:hAnsi="Verdana"/>
        </w:rPr>
        <w:t xml:space="preserve"> and so on.</w:t>
      </w:r>
    </w:p>
    <w:p w14:paraId="36E798D7" w14:textId="77777777" w:rsidR="00FC5629" w:rsidRPr="00791D3C" w:rsidRDefault="00FC5629" w:rsidP="001A5D6D">
      <w:pPr>
        <w:pStyle w:val="ListParagraph"/>
        <w:rPr>
          <w:rFonts w:ascii="Verdana" w:hAnsi="Verdana"/>
        </w:rPr>
      </w:pPr>
    </w:p>
    <w:p w14:paraId="3A2DFCE0" w14:textId="77777777" w:rsidR="002305BF" w:rsidRPr="00791D3C" w:rsidRDefault="002305BF" w:rsidP="001A5D6D">
      <w:pPr>
        <w:pStyle w:val="ListParagraph"/>
        <w:rPr>
          <w:rFonts w:ascii="Verdana" w:hAnsi="Verdana"/>
        </w:rPr>
      </w:pPr>
    </w:p>
    <w:p w14:paraId="261DE03A" w14:textId="2AEA42A4" w:rsidR="002305BF" w:rsidRPr="00791D3C" w:rsidRDefault="002305BF" w:rsidP="001A5D6D">
      <w:pPr>
        <w:pStyle w:val="ListParagraph"/>
        <w:rPr>
          <w:rFonts w:ascii="Verdana" w:hAnsi="Verdana"/>
        </w:rPr>
      </w:pPr>
      <w:r w:rsidRPr="00791D3C">
        <w:rPr>
          <w:rFonts w:ascii="Verdana" w:hAnsi="Verdana"/>
        </w:rPr>
        <w:lastRenderedPageBreak/>
        <w:t xml:space="preserve">How might </w:t>
      </w:r>
      <w:r w:rsidR="00375628" w:rsidRPr="00791D3C">
        <w:rPr>
          <w:rFonts w:ascii="Verdana" w:hAnsi="Verdana"/>
        </w:rPr>
        <w:t xml:space="preserve">your proposed </w:t>
      </w:r>
      <w:r w:rsidRPr="00791D3C">
        <w:rPr>
          <w:rFonts w:ascii="Verdana" w:hAnsi="Verdana"/>
        </w:rPr>
        <w:t>project</w:t>
      </w:r>
      <w:r w:rsidR="00375628" w:rsidRPr="00791D3C">
        <w:rPr>
          <w:rFonts w:ascii="Verdana" w:hAnsi="Verdana"/>
        </w:rPr>
        <w:t xml:space="preserve"> topic</w:t>
      </w:r>
      <w:r w:rsidRPr="00791D3C">
        <w:rPr>
          <w:rFonts w:ascii="Verdana" w:hAnsi="Verdana"/>
        </w:rPr>
        <w:t xml:space="preserve"> help you in the future?  </w:t>
      </w:r>
      <w:r w:rsidR="00FC5629" w:rsidRPr="00791D3C">
        <w:rPr>
          <w:rFonts w:ascii="Verdana" w:hAnsi="Verdana"/>
        </w:rPr>
        <w:t>Why will it sustain your interest for an extended period of time?</w:t>
      </w:r>
    </w:p>
    <w:p w14:paraId="222AA7AB" w14:textId="77777777" w:rsidR="00375628" w:rsidRPr="00791D3C" w:rsidRDefault="00375628" w:rsidP="001A5D6D">
      <w:pPr>
        <w:pStyle w:val="ListParagraph"/>
        <w:rPr>
          <w:rFonts w:ascii="Verdana" w:hAnsi="Verdana"/>
        </w:rPr>
      </w:pPr>
    </w:p>
    <w:p w14:paraId="77E2EA38" w14:textId="4CED8911" w:rsidR="00826814" w:rsidRPr="00826814" w:rsidRDefault="00826814" w:rsidP="00826814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 xml:space="preserve">It will be an interesting subject to research. And if it’s interesting enough I might go for </w:t>
      </w:r>
      <w:r w:rsidR="00846EC2">
        <w:rPr>
          <w:rFonts w:ascii="Verdana" w:hAnsi="Verdana"/>
        </w:rPr>
        <w:t xml:space="preserve">a course in </w:t>
      </w:r>
      <w:proofErr w:type="spellStart"/>
      <w:r w:rsidR="00846EC2">
        <w:rPr>
          <w:rFonts w:ascii="Verdana" w:hAnsi="Verdana"/>
        </w:rPr>
        <w:t>U</w:t>
      </w:r>
      <w:r>
        <w:rPr>
          <w:rFonts w:ascii="Verdana" w:hAnsi="Verdana"/>
        </w:rPr>
        <w:t>ni</w:t>
      </w:r>
      <w:proofErr w:type="spellEnd"/>
    </w:p>
    <w:p w14:paraId="6C73AA4C" w14:textId="77777777" w:rsidR="00375628" w:rsidRPr="00791D3C" w:rsidRDefault="00375628" w:rsidP="001A5D6D">
      <w:pPr>
        <w:pStyle w:val="ListParagraph"/>
        <w:rPr>
          <w:rFonts w:ascii="Verdana" w:hAnsi="Verdana"/>
        </w:rPr>
      </w:pPr>
    </w:p>
    <w:p w14:paraId="1E2BC852" w14:textId="77777777" w:rsidR="00375628" w:rsidRPr="00791D3C" w:rsidRDefault="00375628" w:rsidP="001A5D6D">
      <w:pPr>
        <w:pStyle w:val="ListParagraph"/>
        <w:rPr>
          <w:rFonts w:ascii="Verdana" w:hAnsi="Verdana"/>
        </w:rPr>
      </w:pPr>
    </w:p>
    <w:p w14:paraId="72ECACE2" w14:textId="77777777" w:rsidR="00375628" w:rsidRPr="00791D3C" w:rsidRDefault="00375628" w:rsidP="001A5D6D">
      <w:pPr>
        <w:pStyle w:val="ListParagraph"/>
        <w:rPr>
          <w:rFonts w:ascii="Verdana" w:hAnsi="Verdana"/>
        </w:rPr>
      </w:pPr>
    </w:p>
    <w:p w14:paraId="4CC42D43" w14:textId="77777777" w:rsidR="00375628" w:rsidRPr="00791D3C" w:rsidRDefault="00375628" w:rsidP="001A5D6D">
      <w:pPr>
        <w:pStyle w:val="ListParagraph"/>
        <w:rPr>
          <w:rFonts w:ascii="Verdana" w:hAnsi="Verdana"/>
        </w:rPr>
      </w:pPr>
    </w:p>
    <w:p w14:paraId="35D024B8" w14:textId="77777777" w:rsidR="00375628" w:rsidRPr="00791D3C" w:rsidRDefault="00375628" w:rsidP="001A5D6D">
      <w:pPr>
        <w:pStyle w:val="ListParagraph"/>
        <w:rPr>
          <w:rFonts w:ascii="Verdana" w:hAnsi="Verdana"/>
        </w:rPr>
      </w:pPr>
    </w:p>
    <w:p w14:paraId="7411B741" w14:textId="77777777" w:rsidR="00375628" w:rsidRPr="00791D3C" w:rsidRDefault="00375628" w:rsidP="001A5D6D">
      <w:pPr>
        <w:pStyle w:val="ListParagraph"/>
        <w:rPr>
          <w:rFonts w:ascii="Verdana" w:hAnsi="Verdana"/>
        </w:rPr>
      </w:pPr>
    </w:p>
    <w:p w14:paraId="7C765C18" w14:textId="77777777" w:rsidR="00375628" w:rsidRPr="00791D3C" w:rsidRDefault="00375628" w:rsidP="001A5D6D">
      <w:pPr>
        <w:pStyle w:val="ListParagraph"/>
        <w:rPr>
          <w:rFonts w:ascii="Verdana" w:hAnsi="Verdana"/>
        </w:rPr>
      </w:pPr>
    </w:p>
    <w:p w14:paraId="14E01139" w14:textId="77777777" w:rsidR="00375628" w:rsidRPr="00791D3C" w:rsidRDefault="00375628" w:rsidP="001A5D6D">
      <w:pPr>
        <w:pStyle w:val="ListParagraph"/>
        <w:rPr>
          <w:rFonts w:ascii="Verdana" w:hAnsi="Verdana"/>
        </w:rPr>
      </w:pPr>
    </w:p>
    <w:p w14:paraId="26EE7F93" w14:textId="46A10930" w:rsidR="00FC5629" w:rsidRPr="00791D3C" w:rsidRDefault="00FC5629" w:rsidP="001A5D6D">
      <w:pPr>
        <w:pStyle w:val="ListParagraph"/>
        <w:rPr>
          <w:rFonts w:ascii="Verdana" w:hAnsi="Verdana"/>
        </w:rPr>
      </w:pPr>
    </w:p>
    <w:p w14:paraId="6EBB0A54" w14:textId="77777777" w:rsidR="00375628" w:rsidRPr="00791D3C" w:rsidRDefault="00375628" w:rsidP="001A5D6D">
      <w:pPr>
        <w:pStyle w:val="ListParagraph"/>
        <w:rPr>
          <w:rFonts w:ascii="Verdana" w:hAnsi="Verdana"/>
        </w:rPr>
      </w:pPr>
    </w:p>
    <w:p w14:paraId="5B00F9AC" w14:textId="77777777" w:rsidR="00375628" w:rsidRPr="00791D3C" w:rsidRDefault="00375628" w:rsidP="001A5D6D">
      <w:pPr>
        <w:pStyle w:val="ListParagraph"/>
        <w:rPr>
          <w:rFonts w:ascii="Verdana" w:hAnsi="Verdana"/>
        </w:rPr>
      </w:pPr>
    </w:p>
    <w:p w14:paraId="6500DCA2" w14:textId="77777777" w:rsidR="00375628" w:rsidRPr="00791D3C" w:rsidRDefault="00375628" w:rsidP="001A5D6D">
      <w:pPr>
        <w:pStyle w:val="ListParagraph"/>
        <w:rPr>
          <w:rFonts w:ascii="Verdana" w:hAnsi="Verdana"/>
        </w:rPr>
      </w:pPr>
    </w:p>
    <w:p w14:paraId="1707409F" w14:textId="77777777" w:rsidR="00375628" w:rsidRPr="00791D3C" w:rsidRDefault="00375628" w:rsidP="001A5D6D">
      <w:pPr>
        <w:pStyle w:val="ListParagraph"/>
        <w:rPr>
          <w:rFonts w:ascii="Verdana" w:hAnsi="Verdana"/>
        </w:rPr>
      </w:pPr>
    </w:p>
    <w:sectPr w:rsidR="00375628" w:rsidRPr="00791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7D729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83984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B070A"/>
    <w:multiLevelType w:val="hybridMultilevel"/>
    <w:tmpl w:val="E9BC6518"/>
    <w:lvl w:ilvl="0" w:tplc="BAEEE24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55E"/>
    <w:rsid w:val="00010F95"/>
    <w:rsid w:val="000A7874"/>
    <w:rsid w:val="000F2077"/>
    <w:rsid w:val="0012267B"/>
    <w:rsid w:val="0017155E"/>
    <w:rsid w:val="001A5D6D"/>
    <w:rsid w:val="00211393"/>
    <w:rsid w:val="002305BF"/>
    <w:rsid w:val="002B5FC5"/>
    <w:rsid w:val="00375628"/>
    <w:rsid w:val="003A510C"/>
    <w:rsid w:val="003F0E07"/>
    <w:rsid w:val="004161FF"/>
    <w:rsid w:val="0047528D"/>
    <w:rsid w:val="00557E25"/>
    <w:rsid w:val="006E4EAC"/>
    <w:rsid w:val="00774248"/>
    <w:rsid w:val="0079125B"/>
    <w:rsid w:val="00791D3C"/>
    <w:rsid w:val="0079388D"/>
    <w:rsid w:val="00826814"/>
    <w:rsid w:val="00846EC2"/>
    <w:rsid w:val="00924DF3"/>
    <w:rsid w:val="009549FC"/>
    <w:rsid w:val="009B4343"/>
    <w:rsid w:val="009C0CF5"/>
    <w:rsid w:val="009C4184"/>
    <w:rsid w:val="00A54AB3"/>
    <w:rsid w:val="00B6004A"/>
    <w:rsid w:val="00B9722B"/>
    <w:rsid w:val="00BB7377"/>
    <w:rsid w:val="00BD3EDE"/>
    <w:rsid w:val="00C01A6F"/>
    <w:rsid w:val="00C126BA"/>
    <w:rsid w:val="00C604AA"/>
    <w:rsid w:val="00C9225A"/>
    <w:rsid w:val="00CD1F97"/>
    <w:rsid w:val="00D02608"/>
    <w:rsid w:val="00F27EFB"/>
    <w:rsid w:val="00F332A4"/>
    <w:rsid w:val="00FA6ED3"/>
    <w:rsid w:val="00FC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20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7E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04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7E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0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BFA9BCB43B3488729300F71377616" ma:contentTypeVersion="0" ma:contentTypeDescription="Create a new document." ma:contentTypeScope="" ma:versionID="a800e00c5fd769c8f0d32fa9aae0ac3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E505B5-5D63-4DE7-8BF3-F72C0886F7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7FC50E-1084-4708-9887-DAC4779286AD}">
  <ds:schemaRefs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C149300-F97A-4B1B-8521-2F2EB64547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68BEFE74</Template>
  <TotalTime>8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Dartnells</dc:creator>
  <cp:lastModifiedBy>Administrator</cp:lastModifiedBy>
  <cp:revision>4</cp:revision>
  <cp:lastPrinted>2014-01-10T11:21:00Z</cp:lastPrinted>
  <dcterms:created xsi:type="dcterms:W3CDTF">2014-01-10T08:56:00Z</dcterms:created>
  <dcterms:modified xsi:type="dcterms:W3CDTF">2014-01-17T12:25:00Z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0x010100043BFA9BCB43B3488729300F71377616</vt:lpwstr>
  </property>
</Properties>
</file>