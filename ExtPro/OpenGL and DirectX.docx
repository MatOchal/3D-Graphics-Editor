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0F0" w:rsidRDefault="001C20F0">
      <w:proofErr w:type="gramStart"/>
      <w:r>
        <w:t>Difference between OpenGL and DirectX.</w:t>
      </w:r>
      <w:proofErr w:type="gramEnd"/>
      <w:r>
        <w:t xml:space="preserve"> </w:t>
      </w:r>
    </w:p>
    <w:p w:rsidR="001C20F0" w:rsidRDefault="001C20F0"/>
    <w:p w:rsidR="001C20F0" w:rsidRDefault="001C20F0">
      <w:r>
        <w:t>It appears that to use DirectX I would need to use C++ not C#. Visual studio express does not support DirectX with C#. This means that if I wanted to program in C# I wouldn’t be able to do it.</w:t>
      </w:r>
    </w:p>
    <w:p w:rsidR="001C20F0" w:rsidRDefault="001C20F0"/>
    <w:p w:rsidR="00A03C4B" w:rsidRDefault="001C20F0">
      <w:r>
        <w:t xml:space="preserve"> </w:t>
      </w:r>
      <w:hyperlink r:id="rId5" w:history="1">
        <w:r w:rsidRPr="00AF281B">
          <w:rPr>
            <w:rStyle w:val="Hyperlink"/>
          </w:rPr>
          <w:t>http://stackoverflow.com/questions/12835847/using-directx-with-visual-studio-2012</w:t>
        </w:r>
      </w:hyperlink>
    </w:p>
    <w:p w:rsidR="001C20F0" w:rsidRDefault="001C20F0"/>
    <w:p w:rsidR="001C20F0" w:rsidRDefault="001C20F0">
      <w:hyperlink r:id="rId6" w:history="1">
        <w:r w:rsidRPr="00AF281B">
          <w:rPr>
            <w:rStyle w:val="Hyperlink"/>
          </w:rPr>
          <w:t>http://www.microsoft.com/en-gb/download/details.aspx?id=6812</w:t>
        </w:r>
      </w:hyperlink>
    </w:p>
    <w:p w:rsidR="001C20F0" w:rsidRDefault="001C20F0"/>
    <w:p w:rsidR="001C20F0" w:rsidRDefault="001C20F0">
      <w:hyperlink r:id="rId7" w:history="1">
        <w:r w:rsidRPr="00AF281B">
          <w:rPr>
            <w:rStyle w:val="Hyperlink"/>
          </w:rPr>
          <w:t>http://www.opentk.com/</w:t>
        </w:r>
      </w:hyperlink>
      <w:r>
        <w:t xml:space="preserve"> - </w:t>
      </w:r>
      <w:r>
        <w:rPr>
          <w:rFonts w:ascii="Segoe UI" w:hAnsi="Segoe UI" w:cs="Segoe UI"/>
          <w:color w:val="333333"/>
        </w:rPr>
        <w:t>The Open Toolkit Library</w:t>
      </w:r>
    </w:p>
    <w:p w:rsidR="001C20F0" w:rsidRDefault="001C20F0">
      <w:r>
        <w:t xml:space="preserve">There is another </w:t>
      </w:r>
    </w:p>
    <w:p w:rsidR="001C20F0" w:rsidRDefault="001C20F0">
      <w:hyperlink r:id="rId8" w:history="1">
        <w:r w:rsidRPr="00AF281B">
          <w:rPr>
            <w:rStyle w:val="Hyperlink"/>
          </w:rPr>
          <w:t>http://www.riemers.net/eng/Tutorials/DirectX/Csharp/Series1/tut1.php</w:t>
        </w:r>
      </w:hyperlink>
      <w:r>
        <w:t xml:space="preserve"> - this contradicts the other source. </w:t>
      </w:r>
      <w:r w:rsidR="002C2240">
        <w:t xml:space="preserve">Visual studio .net supports </w:t>
      </w:r>
      <w:bookmarkStart w:id="0" w:name="_GoBack"/>
      <w:bookmarkEnd w:id="0"/>
      <w:r w:rsidR="002C2240">
        <w:t xml:space="preserve"> </w:t>
      </w:r>
      <w:r>
        <w:t xml:space="preserve"> </w:t>
      </w:r>
    </w:p>
    <w:sectPr w:rsidR="001C2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0F0"/>
    <w:rsid w:val="001C20F0"/>
    <w:rsid w:val="002C2240"/>
    <w:rsid w:val="00A0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0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0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emers.net/eng/Tutorials/DirectX/Csharp/Series1/tut1.php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www.opentk.com/" TargetMode="Externa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icrosoft.com/en-gb/download/details.aspx?id=6812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://stackoverflow.com/questions/12835847/using-directx-with-visual-studio-201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49A5ACB44BD248B5B88FA7AB02352F" ma:contentTypeVersion="0" ma:contentTypeDescription="Create a new document." ma:contentTypeScope="" ma:versionID="31cf298129ceac6c54021feedf6f739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A6C0FF-E178-4D15-A8D6-E69BEC495F31}"/>
</file>

<file path=customXml/itemProps2.xml><?xml version="1.0" encoding="utf-8"?>
<ds:datastoreItem xmlns:ds="http://schemas.openxmlformats.org/officeDocument/2006/customXml" ds:itemID="{54C655E6-D031-498B-A5E8-FC97E4BB30D3}"/>
</file>

<file path=customXml/itemProps3.xml><?xml version="1.0" encoding="utf-8"?>
<ds:datastoreItem xmlns:ds="http://schemas.openxmlformats.org/officeDocument/2006/customXml" ds:itemID="{B73CA3EB-43EC-41F4-B3A4-5E7A24FB9181}"/>
</file>

<file path=docProps/app.xml><?xml version="1.0" encoding="utf-8"?>
<Properties xmlns="http://schemas.openxmlformats.org/officeDocument/2006/extended-properties" xmlns:vt="http://schemas.openxmlformats.org/officeDocument/2006/docPropsVTypes">
  <Template>BB3A567F</Template>
  <TotalTime>18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2014-02-07T12:22:00Z</dcterms:created>
  <dcterms:modified xsi:type="dcterms:W3CDTF">2014-02-07T12:40:00Z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0x010100F349A5ACB44BD248B5B88FA7AB02352F</vt:lpwstr>
  </property>
</Properties>
</file>