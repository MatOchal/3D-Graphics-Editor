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CC" w:rsidRDefault="001909CC"/>
    <w:p w:rsidR="001909CC" w:rsidRDefault="00764AB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2870629</wp:posOffset>
                </wp:positionH>
                <wp:positionV relativeFrom="paragraph">
                  <wp:posOffset>3418559</wp:posOffset>
                </wp:positionV>
                <wp:extent cx="499937" cy="435935"/>
                <wp:effectExtent l="0" t="0" r="14605" b="2159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7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ABF" w:rsidRDefault="00764ABF">
                            <w:proofErr w:type="gramStart"/>
                            <w:r>
                              <w:t>now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26.05pt;margin-top:269.2pt;width:39.35pt;height:3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" fillcolor="white [3201]" strokeweight=".5pt">
                <v:textbox>
                  <w:txbxContent>
                    <w:p w:rsidR="00764ABF" w:rsidRDefault="00764ABF">
                      <w:proofErr w:type="gramStart"/>
                      <w:r>
                        <w:t>now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2505045</wp:posOffset>
                </wp:positionV>
                <wp:extent cx="165100" cy="919480"/>
                <wp:effectExtent l="76200" t="38100" r="25400" b="139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919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26.05pt;margin-top:197.25pt;width:13pt;height:72.4pt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196850</wp:posOffset>
                </wp:positionV>
                <wp:extent cx="9441815" cy="4827905"/>
                <wp:effectExtent l="0" t="0" r="102235" b="10795"/>
                <wp:wrapNone/>
                <wp:docPr id="3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1815" cy="4827905"/>
                          <a:chOff x="820" y="2243"/>
                          <a:chExt cx="14869" cy="7603"/>
                        </a:xfrm>
                      </wpg:grpSpPr>
                      <wps:wsp>
                        <wps:cNvPr id="3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021" y="5860"/>
                            <a:ext cx="1466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4805"/>
                            <a:ext cx="1707" cy="58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67D" w:rsidRDefault="0060567D">
                              <w:r>
                                <w:t>Deadline July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20" y="6546"/>
                            <a:ext cx="1490" cy="9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67D" w:rsidRDefault="004E2D31" w:rsidP="0060567D">
                              <w:r>
                                <w:t>24/01/2014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50" y="6144"/>
                            <a:ext cx="1238" cy="9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67D" w:rsidRDefault="004E2D31" w:rsidP="0060567D">
                              <w:r>
                                <w:t>Deadline October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8" y="4604"/>
                            <a:ext cx="1607" cy="78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D31" w:rsidRDefault="00146C97" w:rsidP="004E2D31">
                              <w:r>
                                <w:t>Exams 19 May- June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72" y="4803"/>
                            <a:ext cx="2176" cy="7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C97" w:rsidRDefault="00D874A2" w:rsidP="00146C97">
                              <w:r>
                                <w:t>Easter Holidays: April 5 to April 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8" y="4821"/>
                            <a:ext cx="1624" cy="78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8F8" w:rsidRDefault="00A24FE9" w:rsidP="00EB58F8">
                              <w:r>
                                <w:t>Feb Half term</w:t>
                              </w:r>
                              <w:r w:rsidR="00EB58F8">
                                <w:t xml:space="preserve"> </w:t>
                              </w:r>
                              <w:r>
                                <w:t>Feb 17-Feb</w:t>
                              </w:r>
                              <w:r w:rsidR="00D874A2">
                                <w:t xml:space="preserve"> 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2" y="6145"/>
                            <a:ext cx="2344" cy="9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A18" w:rsidRDefault="0085222E" w:rsidP="00877430">
                              <w:r>
                                <w:t>Summer H</w:t>
                              </w:r>
                              <w:r w:rsidR="00877430">
                                <w:t>olidays</w:t>
                              </w:r>
                              <w:r w:rsidR="00852A18">
                                <w:t xml:space="preserve"> </w:t>
                              </w:r>
                              <w:r>
                                <w:br/>
                              </w:r>
                              <w:r w:rsidR="00CB31EC">
                                <w:t>24 July</w:t>
                              </w:r>
                              <w:r w:rsidR="00852A18">
                                <w:t xml:space="preserve"> – 3 Sept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2997"/>
                            <a:ext cx="2713" cy="15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22E" w:rsidRDefault="0085222E">
                              <w:r>
                                <w:t xml:space="preserve">About 3-5 hours each day for 3-4 days. The rest of the days are for leisure or other school work.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2"/>
                        <wps:cNvCnPr/>
                        <wps:spPr bwMode="auto">
                          <a:xfrm flipH="1">
                            <a:off x="2862" y="5609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/>
                        <wps:spPr bwMode="auto">
                          <a:xfrm>
                            <a:off x="6212" y="5608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5"/>
                        <wps:cNvCnPr/>
                        <wps:spPr bwMode="auto">
                          <a:xfrm>
                            <a:off x="8506" y="539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9"/>
                        <wps:cNvCnPr/>
                        <wps:spPr bwMode="auto">
                          <a:xfrm>
                            <a:off x="10459" y="5391"/>
                            <a:ext cx="16" cy="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1"/>
                        <wps:cNvCnPr/>
                        <wps:spPr bwMode="auto">
                          <a:xfrm flipH="1">
                            <a:off x="11604" y="5865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"/>
                        <wps:cNvCnPr/>
                        <wps:spPr bwMode="auto">
                          <a:xfrm>
                            <a:off x="15085" y="5835"/>
                            <a:ext cx="0" cy="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"/>
                        <wps:cNvCnPr/>
                        <wps:spPr bwMode="auto">
                          <a:xfrm flipH="1" flipV="1">
                            <a:off x="1407" y="5861"/>
                            <a:ext cx="33" cy="6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17"/>
                        <wps:cNvCnPr/>
                        <wps:spPr bwMode="auto">
                          <a:xfrm flipH="1">
                            <a:off x="2863" y="4520"/>
                            <a:ext cx="50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2243"/>
                            <a:ext cx="2110" cy="227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22E" w:rsidRDefault="0085222E" w:rsidP="0085222E">
                              <w:r>
                                <w:t xml:space="preserve">About 3-5 hours each day for 3-4 days. The rest of the days are for leisure or other school work.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1"/>
                        <wps:cNvCnPr/>
                        <wps:spPr bwMode="auto">
                          <a:xfrm flipH="1">
                            <a:off x="6212" y="4521"/>
                            <a:ext cx="301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3"/>
                        <wps:cNvSpPr>
                          <a:spLocks/>
                        </wps:cNvSpPr>
                        <wps:spPr bwMode="auto">
                          <a:xfrm rot="5400000">
                            <a:off x="4012" y="4846"/>
                            <a:ext cx="985" cy="3014"/>
                          </a:xfrm>
                          <a:prstGeom prst="rightBrace">
                            <a:avLst>
                              <a:gd name="adj1" fmla="val 2542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6848"/>
                            <a:ext cx="2327" cy="46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22E" w:rsidRDefault="0085222E">
                              <w:r>
                                <w:t>School half term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68" y="7618"/>
                            <a:ext cx="1457" cy="41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22E" w:rsidRDefault="0013625E">
                              <w:r>
                                <w:t xml:space="preserve">6-7 weeks: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6"/>
                        <wps:cNvSpPr>
                          <a:spLocks/>
                        </wps:cNvSpPr>
                        <wps:spPr bwMode="auto">
                          <a:xfrm rot="5400000">
                            <a:off x="7334" y="4923"/>
                            <a:ext cx="992" cy="2835"/>
                          </a:xfrm>
                          <a:prstGeom prst="rightBrace">
                            <a:avLst>
                              <a:gd name="adj1" fmla="val 242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6826"/>
                            <a:ext cx="1843" cy="107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70BA" w:rsidRDefault="0013625E">
                              <w:r>
                                <w:t>No work on EP</w:t>
                              </w:r>
                              <w:r w:rsidR="00A370BA">
                                <w:t>. Revision and Art Exam</w:t>
                              </w:r>
                            </w:p>
                            <w:p w:rsidR="00A370BA" w:rsidRDefault="00A370B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0"/>
                        <wps:cNvSpPr>
                          <a:spLocks/>
                        </wps:cNvSpPr>
                        <wps:spPr bwMode="auto">
                          <a:xfrm rot="-5400000">
                            <a:off x="9414" y="5772"/>
                            <a:ext cx="970" cy="1163"/>
                          </a:xfrm>
                          <a:prstGeom prst="leftBrace">
                            <a:avLst>
                              <a:gd name="adj1" fmla="val 16808"/>
                              <a:gd name="adj2" fmla="val 66963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61" y="6832"/>
                            <a:ext cx="1256" cy="8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25E" w:rsidRDefault="0013625E">
                              <w:r>
                                <w:t xml:space="preserve">3-5 weeks </w:t>
                              </w:r>
                              <w:r>
                                <w:br/>
                                <w:t>available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24"/>
                        <wps:cNvCnPr/>
                        <wps:spPr bwMode="auto">
                          <a:xfrm>
                            <a:off x="4587" y="7316"/>
                            <a:ext cx="101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674" y="4604"/>
                            <a:ext cx="2009" cy="78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617" w:rsidRDefault="00287617">
                              <w:r>
                                <w:t>More time if needed…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8"/>
                        <wps:cNvSpPr>
                          <a:spLocks/>
                        </wps:cNvSpPr>
                        <wps:spPr bwMode="auto">
                          <a:xfrm rot="-5400000">
                            <a:off x="13111" y="3885"/>
                            <a:ext cx="464" cy="3477"/>
                          </a:xfrm>
                          <a:prstGeom prst="rightBrace">
                            <a:avLst>
                              <a:gd name="adj1" fmla="val 83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513" y="9243"/>
                            <a:ext cx="7083" cy="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70BA" w:rsidRDefault="00A370BA">
                              <w:r>
                                <w:t xml:space="preserve">         Progress Review: reflecting upon the time scale - changes to timeline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9247" y="5805"/>
                            <a:ext cx="183" cy="20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842" y="5805"/>
                            <a:ext cx="183" cy="20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120" y="5805"/>
                            <a:ext cx="183" cy="20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798" y="9372"/>
                            <a:ext cx="183" cy="20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7" style="position:absolute;margin-left:-25.9pt;margin-top:15.5pt;width:743.45pt;height:380.15pt;z-index:251704320" coordorigin="820,2243" coordsize="14869,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">
                <v:shape id="AutoShape 16" o:spid="_x0000_s1028" type="#_x0000_t32" style="position:absolute;left:1021;top:5860;width:1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zL8IAAADbAAAADwAAAGRycy9kb3ducmV2LnhtbESPzWrDMBCE74W8g9hAb42cFEzrRjYh&#10;EOJj65aeF2sjm1grx1L88/ZVodDjMDPfMPtitp0YafCtYwXbTQKCuHa6ZaPg6/P09ALCB2SNnWNS&#10;sJCHIl897DHTbuIPGqtgRISwz1BBE0KfSenrhiz6jeuJo3dxg8UQ5WCkHnCKcNvJXZKk0mLLcaHB&#10;no4N1dfqbhXU1XkxV3NOQnm8dO9c6pv+flXqcT0f3kAEmsN/+K9dagXPKfx+iT9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KzL8IAAADbAAAADwAAAAAAAAAAAAAA&#10;AAChAgAAZHJzL2Rvd25yZXYueG1sUEsFBgAAAAAEAAQA+QAAAJADAAAAAA==&#10;" strokecolor="#4bacc6 [3208]" strokeweight="2pt">
                  <v:stroke endarrow="open"/>
                  <v:shadow on="t" color="black" opacity="24903f" origin=",.5" offset="0,.55556mm"/>
                </v:shape>
                <v:shape id="_x0000_s1029" type="#_x0000_t202" style="position:absolute;left:9560;top:4805;width:1707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6+jsQA&#10;AADbAAAADwAAAGRycy9kb3ducmV2LnhtbESPQWvCQBSE7wX/w/IEb3VjBKvRVaRQKEUPahC8PbLP&#10;bDD7Ns2uJv333ULB4zAz3zCrTW9r8aDWV44VTMYJCOLC6YpLBfnp43UOwgdkjbVjUvBDHjbrwcsK&#10;M+06PtDjGEoRIewzVGBCaDIpfWHIoh+7hjh6V9daDFG2pdQtdhFua5kmyUxarDguGGzo3VBxO96t&#10;Ak4v3/fz4utyyztj070xu3p/UGo07LdLEIH68Az/tz+1gukb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vo7EAAAA2wAAAA8AAAAAAAAAAAAAAAAAmAIAAGRycy9k&#10;b3ducmV2LnhtbFBLBQYAAAAABAAEAPUAAACJAwAAAAA=&#10;" fillcolor="white [3201]" strokecolor="#c0504d [3205]" strokeweight="2pt">
                  <v:textbox>
                    <w:txbxContent>
                      <w:p w:rsidR="0060567D" w:rsidRDefault="0060567D">
                        <w:r>
                          <w:t>Deadline July</w:t>
                        </w:r>
                      </w:p>
                    </w:txbxContent>
                  </v:textbox>
                </v:shape>
                <v:shape id="Text Box 15" o:spid="_x0000_s1030" type="#_x0000_t202" style="position:absolute;left:820;top:6546;width:1490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60567D" w:rsidRDefault="004E2D31" w:rsidP="0060567D">
                        <w:r>
                          <w:t>24/01/2014</w:t>
                        </w:r>
                      </w:p>
                    </w:txbxContent>
                  </v:textbox>
                </v:shape>
                <v:shape id="Text Box 14" o:spid="_x0000_s1031" type="#_x0000_t202" style="position:absolute;left:14450;top:6144;width:123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PZ8MA&#10;AADbAAAADwAAAGRycy9kb3ducmV2LnhtbESPT4vCMBTE74LfIbyFvWm6XRDtGkUEYVn04B8WvD2a&#10;Z1NsXmoTbf32RhA8DjPzG2Y672wlbtT40rGCr2ECgjh3uuRCwWG/GoxB+ICssXJMCu7kYT7r96aY&#10;adfylm67UIgIYZ+hAhNCnUnpc0MW/dDVxNE7ucZiiLIppG6wjXBbyTRJRtJiyXHBYE1LQ/l5d7UK&#10;OD1erv+Tv+P50BqbboxZV5utUp8f3eIHRKAuvMOv9q9W8D2B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2PZ8MAAADbAAAADwAAAAAAAAAAAAAAAACYAgAAZHJzL2Rv&#10;d25yZXYueG1sUEsFBgAAAAAEAAQA9QAAAIgDAAAAAA==&#10;" fillcolor="white [3201]" strokecolor="#c0504d [3205]" strokeweight="2pt">
                  <v:textbox>
                    <w:txbxContent>
                      <w:p w:rsidR="0060567D" w:rsidRDefault="004E2D31" w:rsidP="0060567D">
                        <w:r>
                          <w:t>Deadline October</w:t>
                        </w:r>
                      </w:p>
                    </w:txbxContent>
                  </v:textbox>
                </v:shape>
                <v:shape id="_x0000_s1032" type="#_x0000_t202" style="position:absolute;left:7708;top:4604;width:1607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FCMIA&#10;AADbAAAADwAAAGRycy9kb3ducmV2LnhtbERPXWvCMBR9F/wP4Q72ImuqFBm1qYggKHQM3Rg+3jV3&#10;TVlzU5qonb9+eRjs8XC+i/VoO3GlwbeOFcyTFARx7XTLjYL3t93TMwgfkDV2jknBD3lYl9NJgbl2&#10;Nz7S9RQaEUPY56jAhNDnUvrakEWfuJ44cl9usBgiHBqpB7zFcNvJRZoupcWWY4PBnraG6u/TxSrA&#10;V/PZ+vtLd9+eebM7ZBV+zCqlHh/GzQpEoDH8i//ce60gi+vjl/g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cUIwgAAANsAAAAPAAAAAAAAAAAAAAAAAJgCAABkcnMvZG93&#10;bnJldi54bWxQSwUGAAAAAAQABAD1AAAAhwMAAAAA&#10;" fillcolor="white [3201]" strokecolor="black [3200]" strokeweight="2pt">
                  <v:textbox>
                    <w:txbxContent>
                      <w:p w:rsidR="004E2D31" w:rsidRDefault="00146C97" w:rsidP="004E2D31">
                        <w:r>
                          <w:t>Exams 19 May- June 16</w:t>
                        </w:r>
                      </w:p>
                    </w:txbxContent>
                  </v:textbox>
                </v:shape>
                <v:shape id="Text Box 17" o:spid="_x0000_s1033" type="#_x0000_t202" style="position:absolute;left:5172;top:4803;width:2176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146C97" w:rsidRDefault="00D874A2" w:rsidP="00146C97">
                        <w:r>
                          <w:t>Easter Holidays: April 5 to April 21</w:t>
                        </w:r>
                      </w:p>
                    </w:txbxContent>
                  </v:textbox>
                </v:shape>
                <v:shape id="Text Box 11" o:spid="_x0000_s1034" type="#_x0000_t202" style="position:absolute;left:2108;top:4821;width:1624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/ScMA&#10;AADbAAAADwAAAGRycy9kb3ducmV2LnhtbESPzWrDMBCE74W+g9hCbo2ctBTjRDZuaUJJT/l5gMXa&#10;2CbWypVU23n7qhDIcZiZb5h1MZlODOR8a1nBYp6AIK6sbrlWcDpunlMQPiBr7CyTgit5KPLHhzVm&#10;2o68p+EQahEh7DNU0ITQZ1L6qiGDfm574uidrTMYonS11A7HCDedXCbJmzTYclxosKePhqrL4dco&#10;eClps3Pvp+Hnm6+ffTl63G1TpWZPU7kCEWgK9/Ct/aUVvC7h/0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u/ScMAAADbAAAADwAAAAAAAAAAAAAAAACYAgAAZHJzL2Rv&#10;d25yZXYueG1sUEsFBgAAAAAEAAQA9QAAAIgDAAAAAA==&#10;" fillcolor="white [3201]" strokecolor="#9bbb59 [3206]" strokeweight="2pt">
                  <v:textbox>
                    <w:txbxContent>
                      <w:p w:rsidR="00EB58F8" w:rsidRDefault="00A24FE9" w:rsidP="00EB58F8">
                        <w:r>
                          <w:t>Feb Half term</w:t>
                        </w:r>
                        <w:r w:rsidR="00EB58F8">
                          <w:t xml:space="preserve"> </w:t>
                        </w:r>
                        <w:r>
                          <w:t>Feb 17-Feb</w:t>
                        </w:r>
                        <w:r w:rsidR="00D874A2">
                          <w:t xml:space="preserve"> 23</w:t>
                        </w:r>
                      </w:p>
                    </w:txbxContent>
                  </v:textbox>
                </v:shape>
                <v:shape id="Text Box 12" o:spid="_x0000_s1035" type="#_x0000_t202" style="position:absolute;left:11502;top:6145;width:2344;height: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a0sMA&#10;AADbAAAADwAAAGRycy9kb3ducmV2LnhtbESP3WrCQBSE74W+w3IK3ummKhJSV0mliuiVPw9wyJ4m&#10;odmz6e42iW/vCoVeDjPzDbPaDKYRHTlfW1bwNk1AEBdW11wquF13kxSED8gaG8uk4E4eNuuX0Qoz&#10;bXs+U3cJpYgQ9hkqqEJoMyl9UZFBP7UtcfS+rDMYonSl1A77CDeNnCXJUhqsOS5U2NK2ouL78msU&#10;zHPaHd3Hrfs58f2zzXuPx32q1Ph1yN9BBBrCf/ivfdAKFnN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ca0sMAAADbAAAADwAAAAAAAAAAAAAAAACYAgAAZHJzL2Rv&#10;d25yZXYueG1sUEsFBgAAAAAEAAQA9QAAAIgDAAAAAA==&#10;" fillcolor="white [3201]" strokecolor="#9bbb59 [3206]" strokeweight="2pt">
                  <v:textbox>
                    <w:txbxContent>
                      <w:p w:rsidR="00852A18" w:rsidRDefault="0085222E" w:rsidP="00877430">
                        <w:r>
                          <w:t>Summer H</w:t>
                        </w:r>
                        <w:r w:rsidR="00877430">
                          <w:t>olidays</w:t>
                        </w:r>
                        <w:r w:rsidR="00852A18">
                          <w:t xml:space="preserve"> </w:t>
                        </w:r>
                        <w:r>
                          <w:br/>
                        </w:r>
                        <w:r w:rsidR="00CB31EC">
                          <w:t>24 July</w:t>
                        </w:r>
                        <w:r w:rsidR="00852A18">
                          <w:t xml:space="preserve"> – 3 Sept</w:t>
                        </w:r>
                      </w:p>
                    </w:txbxContent>
                  </v:textbox>
                </v:shape>
                <v:shape id="Text Box 10" o:spid="_x0000_s1036" type="#_x0000_t202" style="position:absolute;left:1876;top:2997;width:271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85222E" w:rsidRDefault="0085222E">
                        <w:r>
                          <w:t xml:space="preserve">About 3-5 hours each day for 3-4 days. The rest of the days are for leisure or other school work. </w:t>
                        </w:r>
                      </w:p>
                    </w:txbxContent>
                  </v:textbox>
                </v:shape>
                <v:line id="Line 22" o:spid="_x0000_s1037" style="position:absolute;flip:x;visibility:visible;mso-wrap-style:square" from="2862,5609" to="2862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1De8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sYvc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1De8UAAADbAAAADwAAAAAAAAAA&#10;AAAAAAChAgAAZHJzL2Rvd25yZXYueG1sUEsFBgAAAAAEAAQA+QAAAJMDAAAAAA==&#10;" strokecolor="#4579b8 [3044]"/>
                <v:line id="Line 18" o:spid="_x0000_s1038" style="position:absolute;visibility:visible;mso-wrap-style:square" from="6212,5608" to="6212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Line 25" o:spid="_x0000_s1039" style="position:absolute;visibility:visible;mso-wrap-style:square" from="8506,5392" to="8506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Line 29" o:spid="_x0000_s1040" style="position:absolute;visibility:visible;mso-wrap-style:square" from="10459,5391" to="10475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Line 31" o:spid="_x0000_s1041" style="position:absolute;flip:x;visibility:visible;mso-wrap-style:square" from="11604,5865" to="11604,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Line 2" o:spid="_x0000_s1042" style="position:absolute;visibility:visible;mso-wrap-style:square" from="15085,5835" to="15085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Line 19" o:spid="_x0000_s1043" style="position:absolute;flip:x y;visibility:visible;mso-wrap-style:square" from="1407,5861" to="1440,6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KxMQAAADbAAAADwAAAGRycy9kb3ducmV2LnhtbESPQWvCQBSE70L/w/KE3upGqaVEN6Ji&#10;Sz0VUy/eHtlnEpJ9m+5uY+yv7woFj8PMfMMsV4NpRU/O15YVTCcJCOLC6ppLBcevt6dXED4ga2wt&#10;k4IreVhlD6Mlptpe+EB9HkoRIexTVFCF0KVS+qIig35iO+Lona0zGKJ0pdQOLxFuWjlLkhdpsOa4&#10;UGFH24qKJv8xCvTu971vv4vGyP11s/t8nqPbnJR6HA/rBYhAQ7iH/9sfWsF8C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rExAAAANsAAAAPAAAAAAAAAAAA&#10;AAAAAKECAABkcnMvZG93bnJldi54bWxQSwUGAAAAAAQABAD5AAAAkgMAAAAA&#10;" strokecolor="#4579b8 [3044]"/>
                <v:line id="Straight Connector 17" o:spid="_x0000_s1044" style="position:absolute;flip:x;visibility:visible;mso-wrap-style:square" from="2863,4520" to="2913,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shape id="Text Box 18" o:spid="_x0000_s1045" type="#_x0000_t202" style="position:absolute;left:5425;top:2243;width:2110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85222E" w:rsidRDefault="0085222E" w:rsidP="0085222E">
                        <w:r>
                          <w:t xml:space="preserve">About 3-5 hours each day for 3-4 days. The rest of the days are for leisure or other school work. </w:t>
                        </w:r>
                      </w:p>
                    </w:txbxContent>
                  </v:textbox>
                </v:shape>
                <v:line id="Line 21" o:spid="_x0000_s1046" style="position:absolute;flip:x;visibility:visible;mso-wrap-style:square" from="6212,4521" to="6513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23" o:spid="_x0000_s1047" type="#_x0000_t88" style="position:absolute;left:4012;top:4846;width:985;height:30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fI8UA&#10;AADbAAAADwAAAGRycy9kb3ducmV2LnhtbESPQWvCQBSE7wX/w/KEXsRsWkwq0VWkpSDFQ2vN/bH7&#10;TILZtyG71dRf3xWEHoeZ+YZZrgfbijP1vnGs4ClJQRBrZxquFBy+36dzED4gG2wdk4Jf8rBejR6W&#10;WBh34S8670MlIoR9gQrqELpCSq9rsugT1xFH7+h6iyHKvpKmx0uE21Y+p2kuLTYcF2rs6LUmfdr/&#10;WAX5p8vKt83H9jqZ61l3etGlMzulHsfDZgEi0BD+w/f21ijIMr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J8jxQAAANsAAAAPAAAAAAAAAAAAAAAAAJgCAABkcnMv&#10;ZG93bnJldi54bWxQSwUGAAAAAAQABAD1AAAAigMAAAAA&#10;" adj="1795" strokecolor="#4579b8 [3044]"/>
                <v:shape id="_x0000_s1048" type="#_x0000_t202" style="position:absolute;left:3533;top:6848;width:232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85222E" w:rsidRDefault="0085222E">
                        <w:r>
                          <w:t>School half term</w:t>
                        </w:r>
                      </w:p>
                    </w:txbxContent>
                  </v:textbox>
                </v:shape>
                <v:shape id="_x0000_s1049" type="#_x0000_t202" style="position:absolute;left:3968;top:7618;width:1457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85222E" w:rsidRDefault="0013625E">
                        <w:r>
                          <w:t xml:space="preserve">6-7 weeks: </w:t>
                        </w:r>
                      </w:p>
                    </w:txbxContent>
                  </v:textbox>
                </v:shape>
                <v:shape id="AutoShape 26" o:spid="_x0000_s1050" type="#_x0000_t88" style="position:absolute;left:7334;top:4923;width:992;height:283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537wA&#10;AADbAAAADwAAAGRycy9kb3ducmV2LnhtbERPy4rCMBTdD/gP4QrupqnKqFSjiCjO1scHXJtrWmxu&#10;ShK1/r1ZCC4P571YdbYRD/KhdqxgmOUgiEunazYKzqfd7wxEiMgaG8ek4EUBVsvezwIL7Z58oMcx&#10;GpFCOBSooIqxLaQMZUUWQ+Za4sRdnbcYE/RGao/PFG4bOcrzibRYc2qosKVNReXteLcKxrT2NB23&#10;+wubzuq72e7j9qbUoN+t5yAidfEr/rj/tYK/NDZ9ST9ALt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KDnfvAAAANsAAAAPAAAAAAAAAAAAAAAAAJgCAABkcnMvZG93bnJldi54&#10;bWxQSwUGAAAAAAQABAD1AAAAgQMAAAAA&#10;" adj="1831" strokecolor="black [3040]"/>
                <v:shape id="_x0000_s1051" type="#_x0000_t202" style="position:absolute;left:6981;top:6826;width:1843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A370BA" w:rsidRDefault="0013625E">
                        <w:r>
                          <w:t>No work on EP</w:t>
                        </w:r>
                        <w:r w:rsidR="00A370BA">
                          <w:t>. Revision and Art Exam</w:t>
                        </w:r>
                      </w:p>
                      <w:p w:rsidR="00A370BA" w:rsidRDefault="00A370BA"/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0" o:spid="_x0000_s1052" type="#_x0000_t87" style="position:absolute;left:9414;top:5772;width:970;height:11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/j78AA&#10;AADbAAAADwAAAGRycy9kb3ducmV2LnhtbERPy4rCMBTdC/5DuII7TR1BpZqKCMpsZHyB20tzbUub&#10;m9LEts7XTxYDLg/nvdn2phItNa6wrGA2jUAQp1YXnCm43w6TFQjnkTVWlknBmxxsk+Fgg7G2HV+o&#10;vfpMhBB2MSrIva9jKV2ak0E3tTVx4J62MegDbDKpG+xCuKnkVxQtpMGCQ0OONe1zSsvryygwePq5&#10;HV9pu6zKB+7vx273Oz8rNR71uzUIT73/iP/d31rBIqwPX8IPkM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/j78AAAADbAAAADwAAAAAAAAAAAAAAAACYAgAAZHJzL2Rvd25y&#10;ZXYueG1sUEsFBgAAAAAEAAQA9QAAAIUDAAAAAA==&#10;" adj="3028,14464" strokecolor="#4579b8 [3044]"/>
                <v:shape id="_x0000_s1053" type="#_x0000_t202" style="position:absolute;left:9561;top:6832;width:1256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13625E" w:rsidRDefault="0013625E">
                        <w:r>
                          <w:t xml:space="preserve">3-5 weeks </w:t>
                        </w:r>
                        <w:r>
                          <w:br/>
                          <w:t>available</w:t>
                        </w:r>
                      </w:p>
                    </w:txbxContent>
                  </v:textbox>
                </v:shape>
                <v:line id="Line 24" o:spid="_x0000_s1054" style="position:absolute;visibility:visible;mso-wrap-style:square" from="4587,7316" to="4688,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shape id="Text Box 27" o:spid="_x0000_s1055" type="#_x0000_t202" style="position:absolute;left:12674;top:4604;width:2009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287617" w:rsidRDefault="00287617">
                        <w:r>
                          <w:t>More time if needed…</w:t>
                        </w:r>
                      </w:p>
                    </w:txbxContent>
                  </v:textbox>
                </v:shape>
                <v:shape id="AutoShape 28" o:spid="_x0000_s1056" type="#_x0000_t88" style="position:absolute;left:13111;top:3885;width:464;height:3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7FcMA&#10;AADbAAAADwAAAGRycy9kb3ducmV2LnhtbESPUWvCQBCE34X+h2MLvulFqVKip4gg+FBbG/0Ba25N&#10;grm9kFtN+u97hYKPw8x8wyzXvavVg9pQeTYwGSegiHNvKy4MnE+70TuoIMgWa89k4IcCrFcvgyWm&#10;1nf8TY9MChUhHFI0UIo0qdYhL8lhGPuGOHpX3zqUKNtC2xa7CHe1nibJXDusOC6U2NC2pPyW3Z0B&#10;KbrD8esq08/urnfZRzKrLpOZMcPXfrMAJdTLM/zf3lsD8zf4+xJ/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7FcMAAADbAAAADwAAAAAAAAAAAAAAAACYAgAAZHJzL2Rv&#10;d25yZXYueG1sUEsFBgAAAAAEAAQA9QAAAIgDAAAAAA==&#10;" adj="240" strokecolor="#4579b8 [3044]"/>
                <v:rect id="Rectangle 33" o:spid="_x0000_s1057" style="position:absolute;left:6513;top:9243;width:7083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A370BA" w:rsidRDefault="00A370BA">
                        <w:r>
                          <w:t xml:space="preserve">         Progress Review: reflecting upon the time scale - changes to timeline</w:t>
                        </w:r>
                      </w:p>
                    </w:txbxContent>
                  </v:textbox>
                </v:rect>
                <v:oval id="Oval 34" o:spid="_x0000_s1058" style="position:absolute;left:9247;top:5805;width:183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GDcMA&#10;AADbAAAADwAAAGRycy9kb3ducmV2LnhtbESPwWrDMBBE74X+g9hCb43cBIzjRg6lYAgUCnXyAYu1&#10;tYytlWOptpOvjwqFHIeZecPs9ovtxUSjbx0reF0lIIhrp1tuFJyO5UsGwgdkjb1jUnAhD/vi8WGH&#10;uXYzf9NUhUZECPscFZgQhlxKXxuy6FduII7ejxsthijHRuoR5wi3vVwnSSotthwXDA70Yajuql+r&#10;YFub+dCWePr86obt+Zwxbq4bpZ6flvc3EIGWcA//tw9aQZrC35f4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6GDcMAAADbAAAADwAAAAAAAAAAAAAAAACYAgAAZHJzL2Rv&#10;d25yZXYueG1sUEsFBgAAAAAEAAQA9QAAAIgDAAAAAA==&#10;" fillcolor="#d99594 [1941]" strokecolor="#c0504d [3205]" strokeweight="1pt">
                  <v:fill color2="#c0504d [3205]" focus="50%" type="gradient"/>
                  <v:shadow on="t" color="#622423 [1605]" offset="1pt"/>
                </v:oval>
                <v:oval id="Oval 35" o:spid="_x0000_s1059" style="position:absolute;left:2842;top:5805;width:183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jlsIA&#10;AADbAAAADwAAAGRycy9kb3ducmV2LnhtbESP3YrCMBSE7xd8h3AE79bUFfyppiILgiAsrPoAh+bY&#10;lDYntYm2+vRmYcHLYWa+Ydab3tbiTq0vHSuYjBMQxLnTJRcKzqfd5wKED8gaa8ek4EEeNtngY42p&#10;dh3/0v0YChEh7FNUYEJoUil9bsiiH7uGOHoX11oMUbaF1C12EW5r+ZUkM2mx5LhgsKFvQ3l1vFkF&#10;y9x0+3KH58NP1Syv1wXj9DlVajTstysQgfrwDv+391rBbA5/X+IP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iOWwgAAANsAAAAPAAAAAAAAAAAAAAAAAJgCAABkcnMvZG93&#10;bnJldi54bWxQSwUGAAAAAAQABAD1AAAAhwMAAAAA&#10;" fillcolor="#d99594 [1941]" strokecolor="#c0504d [3205]" strokeweight="1pt">
                  <v:fill color2="#c0504d [3205]" focus="50%" type="gradient"/>
                  <v:shadow on="t" color="#622423 [1605]" offset="1pt"/>
                </v:oval>
                <v:oval id="Oval 37" o:spid="_x0000_s1060" style="position:absolute;left:6120;top:5805;width:183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235LwA&#10;AADbAAAADwAAAGRycy9kb3ducmV2LnhtbERPSwrCMBDdC94hjOBOUxVEq1FEEARB8HOAoRmbYjOp&#10;TbTV05uF4PLx/st1a0vxotoXjhWMhgkI4szpgnMF18tuMAPhA7LG0jEpeJOH9arbWWKqXcMnep1D&#10;LmII+xQVmBCqVEqfGbLoh64ijtzN1RZDhHUudY1NDLelHCfJVFosODYYrGhrKLufn1bBPDPNvtjh&#10;9XC8V/PHY8Y4+UyU6vfazQJEoDb8xT/3XiuYxr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bbfkvAAAANsAAAAPAAAAAAAAAAAAAAAAAJgCAABkcnMvZG93bnJldi54&#10;bWxQSwUGAAAAAAQABAD1AAAAgQMAAAAA&#10;" fillcolor="#d99594 [1941]" strokecolor="#c0504d [3205]" strokeweight="1pt">
                  <v:fill color2="#c0504d [3205]" focus="50%" type="gradient"/>
                  <v:shadow on="t" color="#622423 [1605]" offset="1pt"/>
                </v:oval>
                <v:oval id="Oval 38" o:spid="_x0000_s1061" style="position:absolute;left:6798;top:9372;width:18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Sf8IA&#10;AADbAAAADwAAAGRycy9kb3ducmV2LnhtbESP3YrCMBSE74V9h3AW9k7TVRBbTcuyIAgLgj8PcGiO&#10;TbE5qU3WVp/eCIKXw8x8w6yKwTbiSp2vHSv4niQgiEuna64UHA/r8QKED8gaG8ek4EYeivxjtMJM&#10;u553dN2HSkQI+wwVmBDaTEpfGrLoJ64ljt7JdRZDlF0ldYd9hNtGTpNkLi3WHBcMtvRrqDzv/62C&#10;tDT9pl7j8W97btPLZcE4u8+U+vocfpYgAg3hHX61N1rBPIXnl/gD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RJ/wgAAANsAAAAPAAAAAAAAAAAAAAAAAJgCAABkcnMvZG93&#10;bnJldi54bWxQSwUGAAAAAAQABAD1AAAAhwMAAAAA&#10;" fillcolor="#d99594 [1941]" strokecolor="#c0504d [3205]" strokeweight="1pt">
                  <v:fill color2="#c0504d [3205]" focus="50%" type="gradient"/>
                  <v:shadow on="t" color="#622423 [1605]" offset="1pt"/>
                </v:oval>
              </v:group>
            </w:pict>
          </mc:Fallback>
        </mc:AlternateContent>
      </w:r>
      <w:r w:rsidR="001909CC">
        <w:br w:type="page"/>
      </w:r>
    </w:p>
    <w:p w:rsidR="00D56994" w:rsidRDefault="008B551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361507</wp:posOffset>
                </wp:positionH>
                <wp:positionV relativeFrom="paragraph">
                  <wp:posOffset>255181</wp:posOffset>
                </wp:positionV>
                <wp:extent cx="2296633" cy="1307465"/>
                <wp:effectExtent l="0" t="0" r="27940" b="26035"/>
                <wp:wrapNone/>
                <wp:docPr id="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633" cy="130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 xml:space="preserve">Getting to know the problem, finding out about different programing languages and libraries </w:t>
                            </w:r>
                          </w:p>
                          <w:p w:rsidR="001909CC" w:rsidRDefault="001909CC" w:rsidP="001909CC">
                            <w:r>
                              <w:t>Exploring already existing software and planning my project</w:t>
                            </w:r>
                          </w:p>
                          <w:p w:rsidR="00E60772" w:rsidRDefault="00E60772" w:rsidP="00190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margin-left:28.45pt;margin-top:20.1pt;width:180.85pt;height:10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 xml:space="preserve">Getting to know the problem, finding out about different programing languages and libraries </w:t>
                      </w:r>
                    </w:p>
                    <w:p w:rsidR="001909CC" w:rsidRDefault="001909CC" w:rsidP="001909CC">
                      <w:r>
                        <w:t>Exploring already existing software and planning my project</w:t>
                      </w:r>
                    </w:p>
                    <w:p w:rsidR="00E60772" w:rsidRDefault="00E60772" w:rsidP="001909CC"/>
                  </w:txbxContent>
                </v:textbox>
              </v:shape>
            </w:pict>
          </mc:Fallback>
        </mc:AlternateContent>
      </w:r>
      <w:r w:rsidR="001909CC">
        <w:t>Timeline expanded</w:t>
      </w:r>
    </w:p>
    <w:p w:rsidR="001909CC" w:rsidRDefault="00E822A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80C546" wp14:editId="2E1D07BD">
                <wp:simplePos x="0" y="0"/>
                <wp:positionH relativeFrom="column">
                  <wp:posOffset>3465830</wp:posOffset>
                </wp:positionH>
                <wp:positionV relativeFrom="paragraph">
                  <wp:posOffset>537845</wp:posOffset>
                </wp:positionV>
                <wp:extent cx="2189480" cy="1115695"/>
                <wp:effectExtent l="0" t="0" r="20320" b="27305"/>
                <wp:wrapNone/>
                <wp:docPr id="3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2A8" w:rsidRDefault="00E822A8" w:rsidP="00E822A8">
                            <w:r>
                              <w:t>Easter holidays plan</w:t>
                            </w:r>
                          </w:p>
                          <w:p w:rsidR="00E822A8" w:rsidRDefault="00E822A8" w:rsidP="00E822A8">
                            <w:r>
                              <w:t>To do:</w:t>
                            </w:r>
                          </w:p>
                          <w:p w:rsidR="00E822A8" w:rsidRDefault="00E822A8" w:rsidP="00E822A8">
                            <w:r>
                              <w:t>Target 2.1 &amp; 3.1 and 7</w:t>
                            </w:r>
                          </w:p>
                          <w:p w:rsidR="001909CC" w:rsidRDefault="001909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63" type="#_x0000_t202" style="position:absolute;margin-left:272.9pt;margin-top:42.35pt;width:172.4pt;height:87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">
                <v:textbox>
                  <w:txbxContent>
                    <w:p w:rsidR="00E822A8" w:rsidRDefault="00E822A8" w:rsidP="00E822A8">
                      <w:r>
                        <w:t>Easter holidays plan</w:t>
                      </w:r>
                    </w:p>
                    <w:p w:rsidR="00E822A8" w:rsidRDefault="00E822A8" w:rsidP="00E822A8">
                      <w:r>
                        <w:t>To do:</w:t>
                      </w:r>
                    </w:p>
                    <w:p w:rsidR="00E822A8" w:rsidRDefault="00E822A8" w:rsidP="00E822A8">
                      <w:r>
                        <w:t>Target 2.1 &amp; 3.1 and 7</w:t>
                      </w:r>
                    </w:p>
                    <w:p w:rsidR="001909CC" w:rsidRDefault="001909CC"/>
                  </w:txbxContent>
                </v:textbox>
              </v:shape>
            </w:pict>
          </mc:Fallback>
        </mc:AlternateContent>
      </w:r>
      <w:r w:rsidR="00E607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F29733" wp14:editId="769F7C5B">
                <wp:simplePos x="0" y="0"/>
                <wp:positionH relativeFrom="column">
                  <wp:posOffset>962025</wp:posOffset>
                </wp:positionH>
                <wp:positionV relativeFrom="paragraph">
                  <wp:posOffset>479425</wp:posOffset>
                </wp:positionV>
                <wp:extent cx="1412240" cy="2924175"/>
                <wp:effectExtent l="6032" t="0" r="22543" b="22542"/>
                <wp:wrapNone/>
                <wp:docPr id="1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12240" cy="2924175"/>
                        </a:xfrm>
                        <a:prstGeom prst="leftBrace">
                          <a:avLst>
                            <a:gd name="adj1" fmla="val 2075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87" style="position:absolute;margin-left:75.75pt;margin-top:37.75pt;width:111.2pt;height:230.2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" adj="2165"/>
            </w:pict>
          </mc:Fallback>
        </mc:AlternateContent>
      </w:r>
      <w:r w:rsidR="00E607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72A093" wp14:editId="4B87086F">
                <wp:simplePos x="0" y="0"/>
                <wp:positionH relativeFrom="column">
                  <wp:posOffset>-180975</wp:posOffset>
                </wp:positionH>
                <wp:positionV relativeFrom="paragraph">
                  <wp:posOffset>3079115</wp:posOffset>
                </wp:positionV>
                <wp:extent cx="946150" cy="691515"/>
                <wp:effectExtent l="0" t="0" r="2540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615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 xml:space="preserve"> </w:t>
                            </w:r>
                            <w:r w:rsidR="00E60772">
                              <w:t xml:space="preserve">Start of project </w:t>
                            </w:r>
                            <w:r>
                              <w:t>24/01/2014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margin-left:-14.25pt;margin-top:242.45pt;width:74.5pt;height:5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 xml:space="preserve"> </w:t>
                      </w:r>
                      <w:r w:rsidR="00E60772">
                        <w:t xml:space="preserve">Start of project </w:t>
                      </w:r>
                      <w:r>
                        <w:t>24/01/2014</w:t>
                      </w:r>
                    </w:p>
                  </w:txbxContent>
                </v:textbox>
              </v:shape>
            </w:pict>
          </mc:Fallback>
        </mc:AlternateContent>
      </w:r>
      <w:r w:rsidR="00E607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5B6CC8" wp14:editId="4C69020F">
                <wp:simplePos x="0" y="0"/>
                <wp:positionH relativeFrom="column">
                  <wp:posOffset>2205355</wp:posOffset>
                </wp:positionH>
                <wp:positionV relativeFrom="paragraph">
                  <wp:posOffset>5641340</wp:posOffset>
                </wp:positionV>
                <wp:extent cx="116205" cy="130810"/>
                <wp:effectExtent l="0" t="0" r="36195" b="59690"/>
                <wp:wrapNone/>
                <wp:docPr id="9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308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173.65pt;margin-top:444.2pt;width:9.15pt;height:1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" fillcolor="#d99594 [1941]" strokecolor="#c0504d [3205]" strokeweight="1pt">
                <v:fill color2="#c0504d [3205]" focus="50%" type="gradient"/>
                <v:shadow on="t" color="#622423 [1605]" offset="1pt"/>
              </v:oval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8964D2" wp14:editId="1BEDB5A4">
                <wp:simplePos x="0" y="0"/>
                <wp:positionH relativeFrom="column">
                  <wp:posOffset>2034540</wp:posOffset>
                </wp:positionH>
                <wp:positionV relativeFrom="paragraph">
                  <wp:posOffset>5546090</wp:posOffset>
                </wp:positionV>
                <wp:extent cx="4497705" cy="382905"/>
                <wp:effectExtent l="5715" t="11430" r="11430" b="5715"/>
                <wp:wrapNone/>
                <wp:docPr id="3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770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9CC" w:rsidRDefault="001909CC" w:rsidP="001909CC">
                            <w:r>
                              <w:t xml:space="preserve">         Progress Review: reflecting upon the time scale - changes to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65" style="position:absolute;margin-left:160.2pt;margin-top:436.7pt;width:354.15pt;height:30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">
                <v:textbox>
                  <w:txbxContent>
                    <w:p w:rsidR="001909CC" w:rsidRDefault="001909CC" w:rsidP="001909CC">
                      <w:r>
                        <w:t xml:space="preserve">         Progress Review: reflecting upon the time scale - changes to timeline</w:t>
                      </w:r>
                    </w:p>
                  </w:txbxContent>
                </v:textbox>
              </v:rect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5E170B" wp14:editId="79A6B8E4">
                <wp:simplePos x="0" y="0"/>
                <wp:positionH relativeFrom="column">
                  <wp:posOffset>3735705</wp:posOffset>
                </wp:positionH>
                <wp:positionV relativeFrom="paragraph">
                  <wp:posOffset>1654175</wp:posOffset>
                </wp:positionV>
                <wp:extent cx="0" cy="205740"/>
                <wp:effectExtent l="0" t="0" r="19050" b="22860"/>
                <wp:wrapNone/>
                <wp:docPr id="3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15pt,130.25pt" to="294.1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0FF001" wp14:editId="5A76FC80">
                <wp:simplePos x="0" y="0"/>
                <wp:positionH relativeFrom="column">
                  <wp:posOffset>5290820</wp:posOffset>
                </wp:positionH>
                <wp:positionV relativeFrom="paragraph">
                  <wp:posOffset>3273425</wp:posOffset>
                </wp:positionV>
                <wp:extent cx="1127125" cy="1350645"/>
                <wp:effectExtent l="0" t="0" r="15875" b="20955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125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 xml:space="preserve">3-5 weeks </w:t>
                            </w:r>
                            <w:r>
                              <w:br/>
                              <w:t>available:</w:t>
                            </w:r>
                          </w:p>
                          <w:p w:rsidR="001909CC" w:rsidRDefault="001909CC" w:rsidP="001909CC">
                            <w:r>
                              <w:t>To be decided at the end of the Easter Holidays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6" type="#_x0000_t202" style="position:absolute;margin-left:416.6pt;margin-top:257.75pt;width:88.75pt;height:106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 xml:space="preserve">3-5 weeks </w:t>
                      </w:r>
                      <w:r>
                        <w:br/>
                        <w:t>available:</w:t>
                      </w:r>
                    </w:p>
                    <w:p w:rsidR="001909CC" w:rsidRDefault="001909CC" w:rsidP="001909CC">
                      <w:r>
                        <w:t>To be decided at the end of the Easter Holidays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1A5CD" wp14:editId="1D026126">
                <wp:simplePos x="0" y="0"/>
                <wp:positionH relativeFrom="column">
                  <wp:posOffset>3247390</wp:posOffset>
                </wp:positionH>
                <wp:positionV relativeFrom="paragraph">
                  <wp:posOffset>2348865</wp:posOffset>
                </wp:positionV>
                <wp:extent cx="372110" cy="297815"/>
                <wp:effectExtent l="8890" t="5080" r="9525" b="11430"/>
                <wp:wrapNone/>
                <wp:docPr id="2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110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184.95pt" to="28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" strokecolor="#4579b8 [3044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55A0B4" wp14:editId="1303188C">
                <wp:simplePos x="0" y="0"/>
                <wp:positionH relativeFrom="column">
                  <wp:posOffset>3023870</wp:posOffset>
                </wp:positionH>
                <wp:positionV relativeFrom="paragraph">
                  <wp:posOffset>1859915</wp:posOffset>
                </wp:positionV>
                <wp:extent cx="1381760" cy="488950"/>
                <wp:effectExtent l="0" t="0" r="27940" b="2540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76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Easter Holidays: April 5 to April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7" type="#_x0000_t202" style="position:absolute;margin-left:238.1pt;margin-top:146.45pt;width:108.8pt;height:3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>Easter Holidays: April 5 to April 21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D16FC6" wp14:editId="15B9F29F">
                <wp:simplePos x="0" y="0"/>
                <wp:positionH relativeFrom="column">
                  <wp:posOffset>4220845</wp:posOffset>
                </wp:positionH>
                <wp:positionV relativeFrom="paragraph">
                  <wp:posOffset>2312670</wp:posOffset>
                </wp:positionV>
                <wp:extent cx="629920" cy="1277620"/>
                <wp:effectExtent l="0" t="0" r="17780" b="17780"/>
                <wp:wrapNone/>
                <wp:docPr id="23" name="Right Brac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629920" cy="1277620"/>
                        </a:xfrm>
                        <a:prstGeom prst="rightBrace">
                          <a:avLst>
                            <a:gd name="adj1" fmla="val 2423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3" o:spid="_x0000_s1026" type="#_x0000_t88" style="position:absolute;margin-left:332.35pt;margin-top:182.1pt;width:49.6pt;height:100.6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" adj="2581" strokecolor="black [3040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9D82A0" wp14:editId="4AA8E4D4">
                <wp:simplePos x="0" y="0"/>
                <wp:positionH relativeFrom="column">
                  <wp:posOffset>5798820</wp:posOffset>
                </wp:positionH>
                <wp:positionV relativeFrom="paragraph">
                  <wp:posOffset>1974850</wp:posOffset>
                </wp:positionV>
                <wp:extent cx="1083945" cy="372110"/>
                <wp:effectExtent l="0" t="0" r="20955" b="279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3945" cy="372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Deadline 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8" type="#_x0000_t202" style="position:absolute;margin-left:456.6pt;margin-top:155.5pt;width:85.35pt;height:2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" fillcolor="white [3201]" strokecolor="#c0504d [3205]" strokeweight="2pt">
                <v:path arrowok="t"/>
                <v:textbox>
                  <w:txbxContent>
                    <w:p w:rsidR="001909CC" w:rsidRDefault="001909CC" w:rsidP="001909CC">
                      <w:r>
                        <w:t>Deadline July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5F7567" wp14:editId="0527C8D6">
                <wp:simplePos x="0" y="0"/>
                <wp:positionH relativeFrom="column">
                  <wp:posOffset>4704080</wp:posOffset>
                </wp:positionH>
                <wp:positionV relativeFrom="paragraph">
                  <wp:posOffset>2347595</wp:posOffset>
                </wp:positionV>
                <wp:extent cx="410210" cy="298450"/>
                <wp:effectExtent l="8255" t="13335" r="10160" b="12065"/>
                <wp:wrapNone/>
                <wp:docPr id="17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0210" cy="298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0.4pt,184.85pt" to="402.7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" strokecolor="#4579b8 [3044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507A1B" wp14:editId="446938C6">
                <wp:simplePos x="0" y="0"/>
                <wp:positionH relativeFrom="column">
                  <wp:posOffset>4632960</wp:posOffset>
                </wp:positionH>
                <wp:positionV relativeFrom="paragraph">
                  <wp:posOffset>1849755</wp:posOffset>
                </wp:positionV>
                <wp:extent cx="1020445" cy="499110"/>
                <wp:effectExtent l="0" t="0" r="27305" b="1524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Exams 19 May- June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9" type="#_x0000_t202" style="position:absolute;margin-left:364.8pt;margin-top:145.65pt;width:80.35pt;height:3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" fillcolor="white [3201]" strokecolor="black [3200]" strokeweight="2pt">
                <v:path arrowok="t"/>
                <v:textbox>
                  <w:txbxContent>
                    <w:p w:rsidR="001909CC" w:rsidRDefault="001909CC" w:rsidP="001909CC">
                      <w:r>
                        <w:t>Exams 19 May- June 16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B3CB0A" wp14:editId="73810091">
                <wp:simplePos x="0" y="0"/>
                <wp:positionH relativeFrom="column">
                  <wp:posOffset>3188970</wp:posOffset>
                </wp:positionH>
                <wp:positionV relativeFrom="paragraph">
                  <wp:posOffset>2611120</wp:posOffset>
                </wp:positionV>
                <wp:extent cx="116205" cy="127635"/>
                <wp:effectExtent l="7620" t="10160" r="19050" b="33655"/>
                <wp:wrapNone/>
                <wp:docPr id="6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2763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251.1pt;margin-top:205.6pt;width:9.15pt;height:1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" fillcolor="#d99594 [1941]" strokecolor="#c0504d [3205]" strokeweight="1pt">
                <v:fill color2="#c0504d [3205]" focus="50%" type="gradient"/>
                <v:shadow on="t" color="#622423 [1605]" offset="1pt"/>
              </v:oval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FFB4E2" wp14:editId="0ACB25D6">
                <wp:simplePos x="0" y="0"/>
                <wp:positionH relativeFrom="column">
                  <wp:posOffset>1107440</wp:posOffset>
                </wp:positionH>
                <wp:positionV relativeFrom="paragraph">
                  <wp:posOffset>2611120</wp:posOffset>
                </wp:positionV>
                <wp:extent cx="116205" cy="127635"/>
                <wp:effectExtent l="12065" t="10160" r="14605" b="33655"/>
                <wp:wrapNone/>
                <wp:docPr id="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2763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87.2pt;margin-top:205.6pt;width:9.15pt;height:10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" fillcolor="#d99594 [1941]" strokecolor="#c0504d [3205]" strokeweight="1pt">
                <v:fill color2="#c0504d [3205]" focus="50%" type="gradient"/>
                <v:shadow on="t" color="#622423 [1605]" offset="1pt"/>
              </v:oval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772D27" wp14:editId="2D0C03AA">
                <wp:simplePos x="0" y="0"/>
                <wp:positionH relativeFrom="column">
                  <wp:posOffset>5174615</wp:posOffset>
                </wp:positionH>
                <wp:positionV relativeFrom="paragraph">
                  <wp:posOffset>2611120</wp:posOffset>
                </wp:positionV>
                <wp:extent cx="116205" cy="127635"/>
                <wp:effectExtent l="12065" t="10160" r="14605" b="33655"/>
                <wp:wrapNone/>
                <wp:docPr id="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2763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407.45pt;margin-top:205.6pt;width:9.15pt;height:1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" fillcolor="#d99594 [1941]" strokecolor="#c0504d [3205]" strokeweight="1pt">
                <v:fill color2="#c0504d [3205]" focus="50%" type="gradient"/>
                <v:shadow on="t" color="#622423 [1605]" offset="1pt"/>
              </v:oval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F56A13" wp14:editId="21F32229">
                <wp:simplePos x="0" y="0"/>
                <wp:positionH relativeFrom="column">
                  <wp:posOffset>7628255</wp:posOffset>
                </wp:positionH>
                <wp:positionV relativeFrom="paragraph">
                  <wp:posOffset>1391920</wp:posOffset>
                </wp:positionV>
                <wp:extent cx="294640" cy="2207895"/>
                <wp:effectExtent l="0" t="4128" r="25083" b="25082"/>
                <wp:wrapNone/>
                <wp:docPr id="30" name="Right Brac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94640" cy="22078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0" o:spid="_x0000_s1026" type="#_x0000_t88" style="position:absolute;margin-left:600.65pt;margin-top:109.6pt;width:23.2pt;height:173.8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" adj="240" strokecolor="#4579b8 [3044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24EC6" wp14:editId="4744A72B">
                <wp:simplePos x="0" y="0"/>
                <wp:positionH relativeFrom="column">
                  <wp:posOffset>7350760</wp:posOffset>
                </wp:positionH>
                <wp:positionV relativeFrom="paragraph">
                  <wp:posOffset>1848485</wp:posOffset>
                </wp:positionV>
                <wp:extent cx="1275715" cy="499110"/>
                <wp:effectExtent l="0" t="0" r="19685" b="152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71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More time if needed…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70" type="#_x0000_t202" style="position:absolute;margin-left:578.8pt;margin-top:145.55pt;width:100.45pt;height:3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>More time if needed…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E0107" wp14:editId="0D0A2C4F">
                <wp:simplePos x="0" y="0"/>
                <wp:positionH relativeFrom="column">
                  <wp:posOffset>2215515</wp:posOffset>
                </wp:positionH>
                <wp:positionV relativeFrom="paragraph">
                  <wp:posOffset>3570605</wp:posOffset>
                </wp:positionV>
                <wp:extent cx="64135" cy="202565"/>
                <wp:effectExtent l="0" t="0" r="31115" b="260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5pt,281.15pt" to="179.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52801B" wp14:editId="2A09687F">
                <wp:simplePos x="0" y="0"/>
                <wp:positionH relativeFrom="column">
                  <wp:posOffset>5280660</wp:posOffset>
                </wp:positionH>
                <wp:positionV relativeFrom="paragraph">
                  <wp:posOffset>2590165</wp:posOffset>
                </wp:positionV>
                <wp:extent cx="615950" cy="738505"/>
                <wp:effectExtent l="0" t="4128" r="27623" b="27622"/>
                <wp:wrapNone/>
                <wp:docPr id="25" name="Left Brac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615950" cy="738505"/>
                        </a:xfrm>
                        <a:prstGeom prst="leftBrace">
                          <a:avLst>
                            <a:gd name="adj1" fmla="val 16807"/>
                            <a:gd name="adj2" fmla="val 669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5" o:spid="_x0000_s1026" type="#_x0000_t87" style="position:absolute;margin-left:415.8pt;margin-top:203.95pt;width:48.5pt;height:58.1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" adj="3028,14464" strokecolor="#4579b8 [3044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A9E10" wp14:editId="3A8EA20E">
                <wp:simplePos x="0" y="0"/>
                <wp:positionH relativeFrom="column">
                  <wp:posOffset>3735705</wp:posOffset>
                </wp:positionH>
                <wp:positionV relativeFrom="paragraph">
                  <wp:posOffset>3259455</wp:posOffset>
                </wp:positionV>
                <wp:extent cx="1170305" cy="683895"/>
                <wp:effectExtent l="0" t="0" r="10795" b="2095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No work on EP. Revision and Art Exam</w:t>
                            </w:r>
                          </w:p>
                          <w:p w:rsidR="001909CC" w:rsidRDefault="001909CC" w:rsidP="00190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71" type="#_x0000_t202" style="position:absolute;margin-left:294.15pt;margin-top:256.65pt;width:92.15pt;height:53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>No work on EP. Revision and Art Exam</w:t>
                      </w:r>
                    </w:p>
                    <w:p w:rsidR="001909CC" w:rsidRDefault="001909CC" w:rsidP="001909CC"/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BCF8D" wp14:editId="4D860D3E">
                <wp:simplePos x="0" y="0"/>
                <wp:positionH relativeFrom="column">
                  <wp:posOffset>1822450</wp:posOffset>
                </wp:positionH>
                <wp:positionV relativeFrom="paragraph">
                  <wp:posOffset>3762375</wp:posOffset>
                </wp:positionV>
                <wp:extent cx="925195" cy="265430"/>
                <wp:effectExtent l="0" t="0" r="27305" b="2032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51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 xml:space="preserve">6-7 weeks: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72" type="#_x0000_t202" style="position:absolute;margin-left:143.5pt;margin-top:296.25pt;width:72.85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 xml:space="preserve">6-7 weeks: 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6E621" wp14:editId="45A75B53">
                <wp:simplePos x="0" y="0"/>
                <wp:positionH relativeFrom="column">
                  <wp:posOffset>1546225</wp:posOffset>
                </wp:positionH>
                <wp:positionV relativeFrom="paragraph">
                  <wp:posOffset>3273425</wp:posOffset>
                </wp:positionV>
                <wp:extent cx="1477645" cy="297815"/>
                <wp:effectExtent l="0" t="0" r="27305" b="260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School half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3" type="#_x0000_t202" style="position:absolute;margin-left:121.75pt;margin-top:257.75pt;width:116.35pt;height:2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" fillcolor="white [3201]" strokeweight=".5pt">
                <v:path arrowok="t"/>
                <v:textbox>
                  <w:txbxContent>
                    <w:p w:rsidR="001909CC" w:rsidRDefault="001909CC" w:rsidP="001909CC">
                      <w:r>
                        <w:t>School half term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67691A" wp14:editId="5A37DE24">
                <wp:simplePos x="0" y="0"/>
                <wp:positionH relativeFrom="column">
                  <wp:posOffset>1850390</wp:posOffset>
                </wp:positionH>
                <wp:positionV relativeFrom="paragraph">
                  <wp:posOffset>2002155</wp:posOffset>
                </wp:positionV>
                <wp:extent cx="625475" cy="1913890"/>
                <wp:effectExtent l="3493" t="0" r="25717" b="25718"/>
                <wp:wrapNone/>
                <wp:docPr id="20" name="Right Brac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625475" cy="1913890"/>
                        </a:xfrm>
                        <a:prstGeom prst="rightBrace">
                          <a:avLst>
                            <a:gd name="adj1" fmla="val 2543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margin-left:145.7pt;margin-top:157.65pt;width:49.25pt;height:150.7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" adj="1795" strokecolor="#4579b8 [3044]"/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51E0CC" wp14:editId="5C29C428">
                <wp:simplePos x="0" y="0"/>
                <wp:positionH relativeFrom="column">
                  <wp:posOffset>196215</wp:posOffset>
                </wp:positionH>
                <wp:positionV relativeFrom="paragraph">
                  <wp:posOffset>2646680</wp:posOffset>
                </wp:positionV>
                <wp:extent cx="20955" cy="435610"/>
                <wp:effectExtent l="0" t="0" r="36195" b="215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95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208.4pt" to="17.1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20704" behindDoc="0" locked="0" layoutInCell="1" allowOverlap="1" wp14:anchorId="49570866" wp14:editId="2AEA110A">
                <wp:simplePos x="0" y="0"/>
                <wp:positionH relativeFrom="column">
                  <wp:posOffset>8881744</wp:posOffset>
                </wp:positionH>
                <wp:positionV relativeFrom="paragraph">
                  <wp:posOffset>2630170</wp:posOffset>
                </wp:positionV>
                <wp:extent cx="0" cy="206375"/>
                <wp:effectExtent l="0" t="0" r="19050" b="222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2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99.35pt,207.1pt" to="699.3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709C7A42" wp14:editId="3E0B16B6">
                <wp:simplePos x="0" y="0"/>
                <wp:positionH relativeFrom="column">
                  <wp:posOffset>6671309</wp:posOffset>
                </wp:positionH>
                <wp:positionV relativeFrom="paragraph">
                  <wp:posOffset>2649220</wp:posOffset>
                </wp:positionV>
                <wp:extent cx="0" cy="188595"/>
                <wp:effectExtent l="0" t="0" r="19050" b="209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525.3pt,208.6pt" to="525.3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30AC6" wp14:editId="3A7132C9">
                <wp:simplePos x="0" y="0"/>
                <wp:positionH relativeFrom="column">
                  <wp:posOffset>5944235</wp:posOffset>
                </wp:positionH>
                <wp:positionV relativeFrom="paragraph">
                  <wp:posOffset>2348230</wp:posOffset>
                </wp:positionV>
                <wp:extent cx="10160" cy="297815"/>
                <wp:effectExtent l="0" t="0" r="27940" b="260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05pt,184.9pt" to="468.8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23B60F3B" wp14:editId="1A73057B">
                <wp:simplePos x="0" y="0"/>
                <wp:positionH relativeFrom="column">
                  <wp:posOffset>1120139</wp:posOffset>
                </wp:positionH>
                <wp:positionV relativeFrom="paragraph">
                  <wp:posOffset>2486660</wp:posOffset>
                </wp:positionV>
                <wp:extent cx="0" cy="160020"/>
                <wp:effectExtent l="0" t="0" r="19050" b="1143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88.2pt,195.8pt" to="88.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" strokecolor="#4579b8 [3044]">
                <o:lock v:ext="edit" shapetype="f"/>
              </v:lin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5F841" wp14:editId="7F31B4C5">
                <wp:simplePos x="0" y="0"/>
                <wp:positionH relativeFrom="column">
                  <wp:posOffset>6606540</wp:posOffset>
                </wp:positionH>
                <wp:positionV relativeFrom="paragraph">
                  <wp:posOffset>2827020</wp:posOffset>
                </wp:positionV>
                <wp:extent cx="1488440" cy="573405"/>
                <wp:effectExtent l="0" t="0" r="16510" b="171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8440" cy="573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 xml:space="preserve">Summer Holidays </w:t>
                            </w:r>
                            <w:r>
                              <w:br/>
                              <w:t>24 July – 3 Sept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74" type="#_x0000_t202" style="position:absolute;margin-left:520.2pt;margin-top:222.6pt;width:117.2pt;height:4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" fillcolor="white [3201]" strokecolor="#9bbb59 [3206]" strokeweight="2pt">
                <v:path arrowok="t"/>
                <v:textbox>
                  <w:txbxContent>
                    <w:p w:rsidR="001909CC" w:rsidRDefault="001909CC" w:rsidP="001909CC">
                      <w:r>
                        <w:t xml:space="preserve">Summer Holidays </w:t>
                      </w:r>
                      <w:r>
                        <w:br/>
                        <w:t>24 July – 3 Sept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0DDA2" wp14:editId="23735144">
                <wp:simplePos x="0" y="0"/>
                <wp:positionH relativeFrom="column">
                  <wp:posOffset>641350</wp:posOffset>
                </wp:positionH>
                <wp:positionV relativeFrom="paragraph">
                  <wp:posOffset>1986280</wp:posOffset>
                </wp:positionV>
                <wp:extent cx="1031240" cy="499110"/>
                <wp:effectExtent l="0" t="0" r="16510" b="152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1240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Feb Half term Feb 17-Feb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75" type="#_x0000_t202" style="position:absolute;margin-left:50.5pt;margin-top:156.4pt;width:81.2pt;height:3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" fillcolor="white [3201]" strokecolor="#9bbb59 [3206]" strokeweight="2pt">
                <v:path arrowok="t"/>
                <v:textbox>
                  <w:txbxContent>
                    <w:p w:rsidR="001909CC" w:rsidRDefault="001909CC" w:rsidP="001909CC">
                      <w:r>
                        <w:t>Feb Half term Feb 17-Feb 23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16723" wp14:editId="42DE5D7E">
                <wp:simplePos x="0" y="0"/>
                <wp:positionH relativeFrom="column">
                  <wp:posOffset>8478520</wp:posOffset>
                </wp:positionH>
                <wp:positionV relativeFrom="paragraph">
                  <wp:posOffset>2826385</wp:posOffset>
                </wp:positionV>
                <wp:extent cx="786130" cy="574040"/>
                <wp:effectExtent l="0" t="0" r="13970" b="165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130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CC" w:rsidRDefault="001909CC" w:rsidP="001909CC">
                            <w:r>
                              <w:t>Deadline October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6" type="#_x0000_t202" style="position:absolute;margin-left:667.6pt;margin-top:222.55pt;width:61.9pt;height:4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" fillcolor="white [3201]" strokecolor="#c0504d [3205]" strokeweight="2pt">
                <v:path arrowok="t"/>
                <v:textbox>
                  <w:txbxContent>
                    <w:p w:rsidR="001909CC" w:rsidRDefault="001909CC" w:rsidP="001909CC">
                      <w:r>
                        <w:t>Deadline October</w:t>
                      </w:r>
                    </w:p>
                  </w:txbxContent>
                </v:textbox>
              </v:shape>
            </w:pict>
          </mc:Fallback>
        </mc:AlternateContent>
      </w:r>
      <w:r w:rsidR="008B5515"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67B571F4" wp14:editId="36E18CE9">
                <wp:simplePos x="0" y="0"/>
                <wp:positionH relativeFrom="column">
                  <wp:posOffset>-48895</wp:posOffset>
                </wp:positionH>
                <wp:positionV relativeFrom="paragraph">
                  <wp:posOffset>2646044</wp:posOffset>
                </wp:positionV>
                <wp:extent cx="9314180" cy="0"/>
                <wp:effectExtent l="0" t="76200" r="20320" b="152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14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3.85pt;margin-top:208.35pt;width:733.4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" strokecolor="#4bacc6 [3208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sectPr w:rsidR="001909CC" w:rsidSect="0047035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FC" w:rsidRDefault="00B222FC" w:rsidP="00470357">
      <w:pPr>
        <w:spacing w:after="0" w:line="240" w:lineRule="auto"/>
      </w:pPr>
      <w:r>
        <w:separator/>
      </w:r>
    </w:p>
  </w:endnote>
  <w:endnote w:type="continuationSeparator" w:id="0">
    <w:p w:rsidR="00B222FC" w:rsidRDefault="00B222FC" w:rsidP="0047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FC" w:rsidRDefault="00B222FC" w:rsidP="00470357">
      <w:pPr>
        <w:spacing w:after="0" w:line="240" w:lineRule="auto"/>
      </w:pPr>
      <w:r>
        <w:separator/>
      </w:r>
    </w:p>
  </w:footnote>
  <w:footnote w:type="continuationSeparator" w:id="0">
    <w:p w:rsidR="00B222FC" w:rsidRDefault="00B222FC" w:rsidP="0047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357" w:rsidRDefault="00630182">
    <w:pPr>
      <w:pStyle w:val="Header"/>
    </w:pPr>
    <w:r>
      <w:tab/>
      <w:t>Timeline V2</w:t>
    </w:r>
    <w:r w:rsidR="00470357">
      <w:t>.</w:t>
    </w:r>
    <w:r w:rsidR="00470357">
      <w:tab/>
    </w:r>
    <w:r w:rsidR="00470357">
      <w:tab/>
      <w:t>Mateusz Ochal</w:t>
    </w:r>
  </w:p>
  <w:p w:rsidR="00470357" w:rsidRDefault="00470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57"/>
    <w:rsid w:val="000D728D"/>
    <w:rsid w:val="0013625E"/>
    <w:rsid w:val="00146C97"/>
    <w:rsid w:val="001909CC"/>
    <w:rsid w:val="0027460D"/>
    <w:rsid w:val="00287617"/>
    <w:rsid w:val="00470357"/>
    <w:rsid w:val="004E2D31"/>
    <w:rsid w:val="0060567D"/>
    <w:rsid w:val="00630182"/>
    <w:rsid w:val="00764ABF"/>
    <w:rsid w:val="008146B0"/>
    <w:rsid w:val="0085222E"/>
    <w:rsid w:val="00852A18"/>
    <w:rsid w:val="00877430"/>
    <w:rsid w:val="008B5515"/>
    <w:rsid w:val="00A24FE9"/>
    <w:rsid w:val="00A370BA"/>
    <w:rsid w:val="00B222FC"/>
    <w:rsid w:val="00BF16A5"/>
    <w:rsid w:val="00C70DBE"/>
    <w:rsid w:val="00CB31EC"/>
    <w:rsid w:val="00D56994"/>
    <w:rsid w:val="00D874A2"/>
    <w:rsid w:val="00E60772"/>
    <w:rsid w:val="00E822A8"/>
    <w:rsid w:val="00EB58F8"/>
    <w:rsid w:val="00E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A8287-7EFB-4831-ACDF-938885606616}"/>
</file>

<file path=customXml/itemProps2.xml><?xml version="1.0" encoding="utf-8"?>
<ds:datastoreItem xmlns:ds="http://schemas.openxmlformats.org/officeDocument/2006/customXml" ds:itemID="{FB5BFDD7-09A0-4A76-8994-95C3E5A4C142}"/>
</file>

<file path=customXml/itemProps3.xml><?xml version="1.0" encoding="utf-8"?>
<ds:datastoreItem xmlns:ds="http://schemas.openxmlformats.org/officeDocument/2006/customXml" ds:itemID="{CFC510DE-4BF0-4016-8C7E-013015CA33AD}"/>
</file>

<file path=customXml/itemProps4.xml><?xml version="1.0" encoding="utf-8"?>
<ds:datastoreItem xmlns:ds="http://schemas.openxmlformats.org/officeDocument/2006/customXml" ds:itemID="{3350C4F7-EBB3-40C1-B2DE-A4C738289BC6}"/>
</file>

<file path=docProps/app.xml><?xml version="1.0" encoding="utf-8"?>
<Properties xmlns="http://schemas.openxmlformats.org/officeDocument/2006/extended-properties" xmlns:vt="http://schemas.openxmlformats.org/officeDocument/2006/docPropsVTypes">
  <Template>B78ECD1B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2014-04-04T10:56:00Z</dcterms:created>
  <dcterms:modified xsi:type="dcterms:W3CDTF">2014-04-04T11:04:00Z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